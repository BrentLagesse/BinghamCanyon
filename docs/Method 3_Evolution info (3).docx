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2A91" w:rsidRDefault="00301565" w:rsidP="00E72A91">
      <w:pPr>
        <w:rPr>
          <w:rFonts w:ascii="Arial" w:hAnsi="Arial" w:cs="Arial"/>
        </w:rPr>
      </w:pPr>
      <w:r>
        <w:rPr>
          <w:rFonts w:ascii="Arial" w:hAnsi="Arial" w:cs="Arial"/>
        </w:rPr>
        <w:t>Method 4: U</w:t>
      </w:r>
      <w:r w:rsidR="00E72A91" w:rsidRPr="005C04C0">
        <w:rPr>
          <w:rFonts w:ascii="Arial" w:hAnsi="Arial" w:cs="Arial"/>
        </w:rPr>
        <w:t>se a yeast protein sequence for identifying the corresponding protein in another organism</w:t>
      </w:r>
      <w:r w:rsidR="00E72A91">
        <w:rPr>
          <w:rFonts w:ascii="Arial" w:hAnsi="Arial" w:cs="Arial"/>
        </w:rPr>
        <w:t xml:space="preserve"> (with sequence info compiled from research paper)</w:t>
      </w:r>
      <w:r w:rsidR="00E72A91" w:rsidRPr="005C04C0">
        <w:rPr>
          <w:rFonts w:ascii="Arial" w:hAnsi="Arial" w:cs="Arial"/>
        </w:rPr>
        <w:t>:</w:t>
      </w:r>
    </w:p>
    <w:p w:rsidR="00E72A91" w:rsidRDefault="00E72A91" w:rsidP="00E72A91">
      <w:pPr>
        <w:rPr>
          <w:rFonts w:ascii="Arial" w:hAnsi="Arial" w:cs="Arial"/>
        </w:rPr>
      </w:pPr>
    </w:p>
    <w:p w:rsidR="00E72A91" w:rsidRDefault="00E72A91" w:rsidP="00102B62">
      <w:pPr>
        <w:rPr>
          <w:rFonts w:ascii="Arial" w:hAnsi="Arial" w:cs="Arial"/>
        </w:rPr>
      </w:pPr>
      <w:r w:rsidRPr="00102B62">
        <w:rPr>
          <w:rFonts w:ascii="Arial" w:hAnsi="Arial" w:cs="Arial"/>
        </w:rPr>
        <w:t xml:space="preserve">Another lab has compiled sequence info for some of our proteins of interest. </w:t>
      </w:r>
      <w:proofErr w:type="gramStart"/>
      <w:r w:rsidRPr="00102B62">
        <w:rPr>
          <w:rFonts w:ascii="Arial" w:hAnsi="Arial" w:cs="Arial"/>
        </w:rPr>
        <w:t>So</w:t>
      </w:r>
      <w:proofErr w:type="gramEnd"/>
      <w:r w:rsidRPr="00102B62">
        <w:rPr>
          <w:rFonts w:ascii="Arial" w:hAnsi="Arial" w:cs="Arial"/>
        </w:rPr>
        <w:t xml:space="preserve"> this method involves extracting the relevant sequences from their data &amp; using them for the alignments.</w:t>
      </w:r>
    </w:p>
    <w:p w:rsidR="00102B62" w:rsidRPr="00102B62" w:rsidRDefault="00102B62" w:rsidP="00102B62">
      <w:pPr>
        <w:rPr>
          <w:rFonts w:ascii="Arial" w:hAnsi="Arial" w:cs="Arial"/>
        </w:rPr>
      </w:pPr>
    </w:p>
    <w:p w:rsidR="00102B62" w:rsidRDefault="00102B62" w:rsidP="00E72A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Download the </w:t>
      </w:r>
      <w:proofErr w:type="spellStart"/>
      <w:r>
        <w:rPr>
          <w:rFonts w:ascii="Arial" w:hAnsi="Arial" w:cs="Arial"/>
        </w:rPr>
        <w:t>fasta</w:t>
      </w:r>
      <w:proofErr w:type="spellEnd"/>
      <w:r>
        <w:rPr>
          <w:rFonts w:ascii="Arial" w:hAnsi="Arial" w:cs="Arial"/>
        </w:rPr>
        <w:t xml:space="preserve"> sequence files from this site:</w:t>
      </w:r>
    </w:p>
    <w:p w:rsidR="00102B62" w:rsidRDefault="00000000" w:rsidP="00301565">
      <w:pPr>
        <w:ind w:left="720"/>
        <w:rPr>
          <w:rFonts w:ascii="Arial" w:hAnsi="Arial" w:cs="Arial"/>
        </w:rPr>
      </w:pPr>
      <w:hyperlink r:id="rId5" w:anchor="supplementary-materials" w:history="1">
        <w:r w:rsidR="00301565" w:rsidRPr="00222C54">
          <w:rPr>
            <w:rStyle w:val="Hyperlink"/>
            <w:rFonts w:ascii="Arial" w:hAnsi="Arial" w:cs="Arial"/>
          </w:rPr>
          <w:t>https://www.embopress.org/doi/full/10.15252/embr.201744102#supplementary-materials</w:t>
        </w:r>
      </w:hyperlink>
    </w:p>
    <w:p w:rsidR="00301565" w:rsidRDefault="00301565" w:rsidP="003015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zip file you want is DATASET EV1</w:t>
      </w:r>
    </w:p>
    <w:p w:rsidR="00301565" w:rsidRPr="00301565" w:rsidRDefault="00301565" w:rsidP="00301565">
      <w:pPr>
        <w:ind w:left="720"/>
        <w:rPr>
          <w:rFonts w:ascii="Arial" w:hAnsi="Arial" w:cs="Arial"/>
        </w:rPr>
      </w:pPr>
    </w:p>
    <w:p w:rsidR="00E72A91" w:rsidRDefault="00301565" w:rsidP="00E72A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Remove the files for the following proteins (they don’t have an equivalent in yeast): </w:t>
      </w:r>
      <w:r w:rsidR="00E72A91">
        <w:rPr>
          <w:rFonts w:ascii="Arial" w:hAnsi="Arial" w:cs="Arial"/>
        </w:rPr>
        <w:t xml:space="preserve">ARHGEF17, </w:t>
      </w:r>
      <w:proofErr w:type="spellStart"/>
      <w:r w:rsidR="00E72A91">
        <w:rPr>
          <w:rFonts w:ascii="Arial" w:hAnsi="Arial" w:cs="Arial"/>
        </w:rPr>
        <w:t>Astrin</w:t>
      </w:r>
      <w:proofErr w:type="spellEnd"/>
      <w:r w:rsidR="00E72A91">
        <w:rPr>
          <w:rFonts w:ascii="Arial" w:hAnsi="Arial" w:cs="Arial"/>
        </w:rPr>
        <w:t xml:space="preserve">, </w:t>
      </w:r>
      <w:proofErr w:type="spellStart"/>
      <w:r w:rsidR="00E72A91">
        <w:rPr>
          <w:rFonts w:ascii="Arial" w:hAnsi="Arial" w:cs="Arial"/>
        </w:rPr>
        <w:t>Borealin</w:t>
      </w:r>
      <w:proofErr w:type="spellEnd"/>
      <w:r w:rsidR="00E72A91">
        <w:rPr>
          <w:rFonts w:ascii="Arial" w:hAnsi="Arial" w:cs="Arial"/>
        </w:rPr>
        <w:t xml:space="preserve">, </w:t>
      </w:r>
      <w:proofErr w:type="spellStart"/>
      <w:r w:rsidR="00E72A91">
        <w:rPr>
          <w:rFonts w:ascii="Arial" w:hAnsi="Arial" w:cs="Arial"/>
        </w:rPr>
        <w:t>BugZ</w:t>
      </w:r>
      <w:proofErr w:type="spellEnd"/>
      <w:r w:rsidR="00E72A91">
        <w:rPr>
          <w:rFonts w:ascii="Arial" w:hAnsi="Arial" w:cs="Arial"/>
        </w:rPr>
        <w:t xml:space="preserve">, </w:t>
      </w:r>
      <w:proofErr w:type="spellStart"/>
      <w:r w:rsidR="00E72A91">
        <w:rPr>
          <w:rFonts w:ascii="Arial" w:hAnsi="Arial" w:cs="Arial"/>
        </w:rPr>
        <w:t>CenpF</w:t>
      </w:r>
      <w:proofErr w:type="spellEnd"/>
      <w:r w:rsidR="00E72A91">
        <w:rPr>
          <w:rFonts w:ascii="Arial" w:hAnsi="Arial" w:cs="Arial"/>
        </w:rPr>
        <w:t xml:space="preserve">, </w:t>
      </w:r>
      <w:proofErr w:type="spellStart"/>
      <w:r w:rsidR="00E72A91">
        <w:rPr>
          <w:rFonts w:ascii="Arial" w:hAnsi="Arial" w:cs="Arial"/>
        </w:rPr>
        <w:t>CenpM</w:t>
      </w:r>
      <w:proofErr w:type="spellEnd"/>
      <w:r w:rsidR="00E72A91">
        <w:rPr>
          <w:rFonts w:ascii="Arial" w:hAnsi="Arial" w:cs="Arial"/>
        </w:rPr>
        <w:t xml:space="preserve">, </w:t>
      </w:r>
      <w:proofErr w:type="spellStart"/>
      <w:r w:rsidR="00E72A91">
        <w:rPr>
          <w:rFonts w:ascii="Arial" w:hAnsi="Arial" w:cs="Arial"/>
        </w:rPr>
        <w:t>CenpR</w:t>
      </w:r>
      <w:proofErr w:type="spellEnd"/>
      <w:r w:rsidR="00E72A91">
        <w:rPr>
          <w:rFonts w:ascii="Arial" w:hAnsi="Arial" w:cs="Arial"/>
        </w:rPr>
        <w:t xml:space="preserve">, Cep57, p31comet, Rod, Ska1, Ska2, Ska3, SKAP, Spindly, </w:t>
      </w:r>
      <w:proofErr w:type="spellStart"/>
      <w:r w:rsidR="00E72A91">
        <w:rPr>
          <w:rFonts w:ascii="Arial" w:hAnsi="Arial" w:cs="Arial"/>
        </w:rPr>
        <w:t>Zwilch</w:t>
      </w:r>
      <w:proofErr w:type="spellEnd"/>
    </w:p>
    <w:p w:rsidR="00301565" w:rsidRPr="00301565" w:rsidRDefault="00301565" w:rsidP="00301565">
      <w:pPr>
        <w:rPr>
          <w:rFonts w:ascii="Arial" w:hAnsi="Arial" w:cs="Arial"/>
        </w:rPr>
      </w:pPr>
    </w:p>
    <w:p w:rsidR="00301565" w:rsidRDefault="00301565" w:rsidP="00E72A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From the remainder files, extract sequences for the organisms listed below. Each file has a protein name </w:t>
      </w:r>
      <w:r w:rsidR="00187575">
        <w:rPr>
          <w:rFonts w:ascii="Arial" w:hAnsi="Arial" w:cs="Arial"/>
        </w:rPr>
        <w:t xml:space="preserve">as the file name </w:t>
      </w:r>
      <w:r>
        <w:rPr>
          <w:rFonts w:ascii="Arial" w:hAnsi="Arial" w:cs="Arial"/>
        </w:rPr>
        <w:t>&amp; contains all the sequences for that protein from the different organisms. Note that some organisms will not be present in all files</w:t>
      </w:r>
      <w:r w:rsidR="00187575">
        <w:rPr>
          <w:rFonts w:ascii="Arial" w:hAnsi="Arial" w:cs="Arial"/>
        </w:rPr>
        <w:t>.</w:t>
      </w:r>
    </w:p>
    <w:p w:rsidR="00301565" w:rsidRPr="00301565" w:rsidRDefault="00301565" w:rsidP="00301565">
      <w:pPr>
        <w:pStyle w:val="ListParagraph"/>
        <w:rPr>
          <w:rFonts w:ascii="Arial" w:hAnsi="Arial" w:cs="Arial"/>
        </w:rPr>
      </w:pPr>
    </w:p>
    <w:p w:rsidR="00102B62" w:rsidRDefault="00102B62" w:rsidP="0030156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Homo sapiens, Mus musculus, Xenopus tropicalis, </w:t>
      </w:r>
      <w:proofErr w:type="spellStart"/>
      <w:r>
        <w:rPr>
          <w:rFonts w:ascii="Arial" w:hAnsi="Arial" w:cs="Arial"/>
        </w:rPr>
        <w:t>Takifugu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rubripes</w:t>
      </w:r>
      <w:proofErr w:type="spellEnd"/>
      <w:r>
        <w:rPr>
          <w:rFonts w:ascii="Arial" w:hAnsi="Arial" w:cs="Arial"/>
        </w:rPr>
        <w:t xml:space="preserve">, Danio rerio, </w:t>
      </w:r>
      <w:proofErr w:type="spellStart"/>
      <w:r>
        <w:rPr>
          <w:rFonts w:ascii="Arial" w:hAnsi="Arial" w:cs="Arial"/>
        </w:rPr>
        <w:t>Ciona</w:t>
      </w:r>
      <w:proofErr w:type="spellEnd"/>
      <w:r>
        <w:rPr>
          <w:rFonts w:ascii="Arial" w:hAnsi="Arial" w:cs="Arial"/>
        </w:rPr>
        <w:t xml:space="preserve"> intestinalis, </w:t>
      </w:r>
      <w:proofErr w:type="spellStart"/>
      <w:r>
        <w:rPr>
          <w:rFonts w:ascii="Arial" w:hAnsi="Arial" w:cs="Arial"/>
        </w:rPr>
        <w:t>Branchiostoma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floridae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Saccoglossus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kowalevskii</w:t>
      </w:r>
      <w:proofErr w:type="spellEnd"/>
      <w:r>
        <w:rPr>
          <w:rFonts w:ascii="Arial" w:hAnsi="Arial" w:cs="Arial"/>
        </w:rPr>
        <w:t xml:space="preserve">, Drosophila melanogaster, Anopheles gambiae, Caenorhabditis elegans, </w:t>
      </w:r>
      <w:proofErr w:type="spellStart"/>
      <w:r>
        <w:rPr>
          <w:rFonts w:ascii="Arial" w:hAnsi="Arial" w:cs="Arial"/>
        </w:rPr>
        <w:t>Brugia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malayi</w:t>
      </w:r>
      <w:proofErr w:type="spellEnd"/>
      <w:r>
        <w:rPr>
          <w:rFonts w:ascii="Arial" w:hAnsi="Arial" w:cs="Arial"/>
        </w:rPr>
        <w:t xml:space="preserve">, Schistosoma </w:t>
      </w:r>
      <w:proofErr w:type="spellStart"/>
      <w:r>
        <w:rPr>
          <w:rFonts w:ascii="Arial" w:hAnsi="Arial" w:cs="Arial"/>
        </w:rPr>
        <w:t>mansoni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Nematostella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vectensis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Tichoplax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adhaerens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Amphimedon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queenslandica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Mnemiopsis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leidyi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Monosiga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brevicollis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Salpingoeca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rosetta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Capsaspora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owczarzaki</w:t>
      </w:r>
      <w:proofErr w:type="spellEnd"/>
      <w:r>
        <w:rPr>
          <w:rFonts w:ascii="Arial" w:hAnsi="Arial" w:cs="Arial"/>
        </w:rPr>
        <w:t xml:space="preserve">, Saccharomyces cerevisiae, Candida glabrata, </w:t>
      </w:r>
      <w:proofErr w:type="spellStart"/>
      <w:r>
        <w:rPr>
          <w:rFonts w:ascii="Arial" w:hAnsi="Arial" w:cs="Arial"/>
        </w:rPr>
        <w:t>Kluyveromyces</w:t>
      </w:r>
      <w:proofErr w:type="spellEnd"/>
      <w:r>
        <w:rPr>
          <w:rFonts w:ascii="Arial" w:hAnsi="Arial" w:cs="Arial"/>
        </w:rPr>
        <w:t xml:space="preserve"> lactis, </w:t>
      </w:r>
      <w:proofErr w:type="spellStart"/>
      <w:r>
        <w:rPr>
          <w:rFonts w:ascii="Arial" w:hAnsi="Arial" w:cs="Arial"/>
        </w:rPr>
        <w:t>Debaryomyces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hansenii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Yarrowia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lipolytica</w:t>
      </w:r>
      <w:proofErr w:type="spellEnd"/>
      <w:r>
        <w:rPr>
          <w:rFonts w:ascii="Arial" w:hAnsi="Arial" w:cs="Arial"/>
        </w:rPr>
        <w:t xml:space="preserve">, Neurospora </w:t>
      </w:r>
      <w:proofErr w:type="spellStart"/>
      <w:r>
        <w:rPr>
          <w:rFonts w:ascii="Arial" w:hAnsi="Arial" w:cs="Arial"/>
        </w:rPr>
        <w:t>crassa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Schizosaccharomyces</w:t>
      </w:r>
      <w:proofErr w:type="spellEnd"/>
      <w:r>
        <w:rPr>
          <w:rFonts w:ascii="Arial" w:hAnsi="Arial" w:cs="Arial"/>
        </w:rPr>
        <w:t xml:space="preserve"> pombe, Cryptococcus neoformans, </w:t>
      </w:r>
      <w:proofErr w:type="spellStart"/>
      <w:r>
        <w:rPr>
          <w:rFonts w:ascii="Arial" w:hAnsi="Arial" w:cs="Arial"/>
        </w:rPr>
        <w:t>Ustilago</w:t>
      </w:r>
      <w:proofErr w:type="spellEnd"/>
      <w:r>
        <w:rPr>
          <w:rFonts w:ascii="Arial" w:hAnsi="Arial" w:cs="Arial"/>
        </w:rPr>
        <w:t xml:space="preserve"> maydis, Mucor </w:t>
      </w:r>
      <w:proofErr w:type="spellStart"/>
      <w:r>
        <w:rPr>
          <w:rFonts w:ascii="Arial" w:hAnsi="Arial" w:cs="Arial"/>
        </w:rPr>
        <w:t>circinelloides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Phycomyces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blakesleeanus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Mortierella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verticillata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Mortierella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elongata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Conidiobolus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coronatus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Coemansia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reversa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Allomyces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macrogynus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Catenaria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anguillulae</w:t>
      </w:r>
      <w:proofErr w:type="spellEnd"/>
      <w:r>
        <w:rPr>
          <w:rFonts w:ascii="Arial" w:hAnsi="Arial" w:cs="Arial"/>
        </w:rPr>
        <w:t xml:space="preserve">, Batrachochytrium </w:t>
      </w:r>
      <w:proofErr w:type="spellStart"/>
      <w:r>
        <w:rPr>
          <w:rFonts w:ascii="Arial" w:hAnsi="Arial" w:cs="Arial"/>
        </w:rPr>
        <w:t>dendrobatidis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Spizellomyces</w:t>
      </w:r>
      <w:proofErr w:type="spellEnd"/>
      <w:r>
        <w:rPr>
          <w:rFonts w:ascii="Arial" w:hAnsi="Arial" w:cs="Arial"/>
        </w:rPr>
        <w:t xml:space="preserve"> punctatus, Encephalitozoon intestinalis, </w:t>
      </w:r>
      <w:proofErr w:type="spellStart"/>
      <w:r>
        <w:rPr>
          <w:rFonts w:ascii="Arial" w:hAnsi="Arial" w:cs="Arial"/>
        </w:rPr>
        <w:t>Vavraia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culicis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Edhazardia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aedis</w:t>
      </w:r>
      <w:proofErr w:type="spellEnd"/>
    </w:p>
    <w:p w:rsidR="00301565" w:rsidRPr="00301565" w:rsidRDefault="00301565" w:rsidP="00301565">
      <w:pPr>
        <w:pStyle w:val="ListParagraph"/>
        <w:rPr>
          <w:rFonts w:ascii="Arial" w:hAnsi="Arial" w:cs="Arial"/>
        </w:rPr>
      </w:pPr>
    </w:p>
    <w:p w:rsidR="00426C9F" w:rsidRDefault="00301565" w:rsidP="00983933">
      <w:pPr>
        <w:pStyle w:val="ListParagraph"/>
        <w:numPr>
          <w:ilvl w:val="0"/>
          <w:numId w:val="2"/>
        </w:numPr>
      </w:pPr>
      <w:r w:rsidRPr="00301565">
        <w:rPr>
          <w:rFonts w:ascii="Arial" w:hAnsi="Arial" w:cs="Arial"/>
        </w:rPr>
        <w:t xml:space="preserve">For each protein (file name above), use all of the sequences extracted above in step #3 </w:t>
      </w:r>
      <w:r>
        <w:rPr>
          <w:rFonts w:ascii="Arial" w:hAnsi="Arial" w:cs="Arial"/>
        </w:rPr>
        <w:t>for the alignment</w:t>
      </w:r>
    </w:p>
    <w:sectPr w:rsidR="0042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77160"/>
    <w:multiLevelType w:val="hybridMultilevel"/>
    <w:tmpl w:val="4820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D0B38"/>
    <w:multiLevelType w:val="multilevel"/>
    <w:tmpl w:val="20E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225155">
    <w:abstractNumId w:val="1"/>
  </w:num>
  <w:num w:numId="2" w16cid:durableId="83730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91"/>
    <w:rsid w:val="0000429E"/>
    <w:rsid w:val="000113A8"/>
    <w:rsid w:val="00030F38"/>
    <w:rsid w:val="00035072"/>
    <w:rsid w:val="00035125"/>
    <w:rsid w:val="00041B42"/>
    <w:rsid w:val="00043B50"/>
    <w:rsid w:val="00044FE4"/>
    <w:rsid w:val="00045B69"/>
    <w:rsid w:val="000508B7"/>
    <w:rsid w:val="00053F52"/>
    <w:rsid w:val="0005572E"/>
    <w:rsid w:val="00062EA2"/>
    <w:rsid w:val="00065F78"/>
    <w:rsid w:val="00067F96"/>
    <w:rsid w:val="00071506"/>
    <w:rsid w:val="00072788"/>
    <w:rsid w:val="00073350"/>
    <w:rsid w:val="00074977"/>
    <w:rsid w:val="00077851"/>
    <w:rsid w:val="000823CE"/>
    <w:rsid w:val="000909DF"/>
    <w:rsid w:val="00092FF3"/>
    <w:rsid w:val="00095336"/>
    <w:rsid w:val="000976CC"/>
    <w:rsid w:val="000A1D5F"/>
    <w:rsid w:val="000A6652"/>
    <w:rsid w:val="000A7CDC"/>
    <w:rsid w:val="000A7D32"/>
    <w:rsid w:val="000B18B8"/>
    <w:rsid w:val="000D0DD0"/>
    <w:rsid w:val="000D1261"/>
    <w:rsid w:val="000D577C"/>
    <w:rsid w:val="000E1A00"/>
    <w:rsid w:val="000E750C"/>
    <w:rsid w:val="000F115F"/>
    <w:rsid w:val="000F16A4"/>
    <w:rsid w:val="000F18EF"/>
    <w:rsid w:val="000F2CBB"/>
    <w:rsid w:val="000F7309"/>
    <w:rsid w:val="001009B8"/>
    <w:rsid w:val="00101BB0"/>
    <w:rsid w:val="00102B62"/>
    <w:rsid w:val="00103677"/>
    <w:rsid w:val="00104995"/>
    <w:rsid w:val="00114CCB"/>
    <w:rsid w:val="00115A53"/>
    <w:rsid w:val="00117A76"/>
    <w:rsid w:val="0012542D"/>
    <w:rsid w:val="00137BC0"/>
    <w:rsid w:val="001428BA"/>
    <w:rsid w:val="00153880"/>
    <w:rsid w:val="00153D57"/>
    <w:rsid w:val="0015450A"/>
    <w:rsid w:val="00154843"/>
    <w:rsid w:val="00154A14"/>
    <w:rsid w:val="00154BA6"/>
    <w:rsid w:val="0016121B"/>
    <w:rsid w:val="00161B9C"/>
    <w:rsid w:val="0016426F"/>
    <w:rsid w:val="00166A14"/>
    <w:rsid w:val="001704AD"/>
    <w:rsid w:val="00171165"/>
    <w:rsid w:val="0017341F"/>
    <w:rsid w:val="00174C17"/>
    <w:rsid w:val="00187575"/>
    <w:rsid w:val="001935B2"/>
    <w:rsid w:val="001A21BD"/>
    <w:rsid w:val="001A77BE"/>
    <w:rsid w:val="001A7863"/>
    <w:rsid w:val="001A7A1D"/>
    <w:rsid w:val="001B12FC"/>
    <w:rsid w:val="001B79F8"/>
    <w:rsid w:val="001B7F91"/>
    <w:rsid w:val="001C1422"/>
    <w:rsid w:val="001C1E5A"/>
    <w:rsid w:val="001C6466"/>
    <w:rsid w:val="001C7B56"/>
    <w:rsid w:val="001D0153"/>
    <w:rsid w:val="001D070F"/>
    <w:rsid w:val="001D1C19"/>
    <w:rsid w:val="001E2C62"/>
    <w:rsid w:val="001E67DF"/>
    <w:rsid w:val="001E7B10"/>
    <w:rsid w:val="001E7ED7"/>
    <w:rsid w:val="001F07B2"/>
    <w:rsid w:val="001F10CB"/>
    <w:rsid w:val="001F1495"/>
    <w:rsid w:val="001F4B5D"/>
    <w:rsid w:val="00206989"/>
    <w:rsid w:val="00220F44"/>
    <w:rsid w:val="00223F53"/>
    <w:rsid w:val="00224716"/>
    <w:rsid w:val="00227C29"/>
    <w:rsid w:val="0023135C"/>
    <w:rsid w:val="00244FE4"/>
    <w:rsid w:val="00246A47"/>
    <w:rsid w:val="00254CB9"/>
    <w:rsid w:val="00255DD8"/>
    <w:rsid w:val="00256E87"/>
    <w:rsid w:val="002577AE"/>
    <w:rsid w:val="00260DC0"/>
    <w:rsid w:val="00263B90"/>
    <w:rsid w:val="002731EC"/>
    <w:rsid w:val="0028202D"/>
    <w:rsid w:val="00284821"/>
    <w:rsid w:val="00284FCD"/>
    <w:rsid w:val="002853B8"/>
    <w:rsid w:val="0029301F"/>
    <w:rsid w:val="00295564"/>
    <w:rsid w:val="002A32CD"/>
    <w:rsid w:val="002B021E"/>
    <w:rsid w:val="002B1433"/>
    <w:rsid w:val="002B53EC"/>
    <w:rsid w:val="002B64DC"/>
    <w:rsid w:val="002C1F5E"/>
    <w:rsid w:val="002C372E"/>
    <w:rsid w:val="002D00ED"/>
    <w:rsid w:val="002D0DDE"/>
    <w:rsid w:val="002E0C47"/>
    <w:rsid w:val="002F4451"/>
    <w:rsid w:val="002F5911"/>
    <w:rsid w:val="002F5D69"/>
    <w:rsid w:val="00301565"/>
    <w:rsid w:val="00305298"/>
    <w:rsid w:val="00307442"/>
    <w:rsid w:val="003132E2"/>
    <w:rsid w:val="003208DD"/>
    <w:rsid w:val="003208E9"/>
    <w:rsid w:val="003213AD"/>
    <w:rsid w:val="003261F7"/>
    <w:rsid w:val="00327A52"/>
    <w:rsid w:val="003302A4"/>
    <w:rsid w:val="003349F6"/>
    <w:rsid w:val="0033621A"/>
    <w:rsid w:val="00337E00"/>
    <w:rsid w:val="00354476"/>
    <w:rsid w:val="00360527"/>
    <w:rsid w:val="00360F64"/>
    <w:rsid w:val="00361094"/>
    <w:rsid w:val="00362B62"/>
    <w:rsid w:val="00365BB9"/>
    <w:rsid w:val="00366259"/>
    <w:rsid w:val="00367672"/>
    <w:rsid w:val="00376E0E"/>
    <w:rsid w:val="00376FA4"/>
    <w:rsid w:val="003A60DC"/>
    <w:rsid w:val="003C7D0E"/>
    <w:rsid w:val="003E12D7"/>
    <w:rsid w:val="003E628A"/>
    <w:rsid w:val="003E74D2"/>
    <w:rsid w:val="003F105C"/>
    <w:rsid w:val="003F5F66"/>
    <w:rsid w:val="003F68D7"/>
    <w:rsid w:val="003F70F2"/>
    <w:rsid w:val="003F7284"/>
    <w:rsid w:val="004049F7"/>
    <w:rsid w:val="00410948"/>
    <w:rsid w:val="00424004"/>
    <w:rsid w:val="00426C9F"/>
    <w:rsid w:val="004270A3"/>
    <w:rsid w:val="00442B47"/>
    <w:rsid w:val="00447878"/>
    <w:rsid w:val="0045149B"/>
    <w:rsid w:val="004528BF"/>
    <w:rsid w:val="00456B2B"/>
    <w:rsid w:val="0047498C"/>
    <w:rsid w:val="0048020A"/>
    <w:rsid w:val="004806B5"/>
    <w:rsid w:val="004814D9"/>
    <w:rsid w:val="00482A26"/>
    <w:rsid w:val="00483ED4"/>
    <w:rsid w:val="00485AB4"/>
    <w:rsid w:val="0048700B"/>
    <w:rsid w:val="004913F1"/>
    <w:rsid w:val="004915F0"/>
    <w:rsid w:val="004949C0"/>
    <w:rsid w:val="004967AE"/>
    <w:rsid w:val="004A43C9"/>
    <w:rsid w:val="004B1C79"/>
    <w:rsid w:val="004B7436"/>
    <w:rsid w:val="004B7479"/>
    <w:rsid w:val="004C0C38"/>
    <w:rsid w:val="004D4DAF"/>
    <w:rsid w:val="004D5E54"/>
    <w:rsid w:val="004D62CA"/>
    <w:rsid w:val="004E7128"/>
    <w:rsid w:val="004E7508"/>
    <w:rsid w:val="004F2131"/>
    <w:rsid w:val="00502853"/>
    <w:rsid w:val="00510E67"/>
    <w:rsid w:val="005149CE"/>
    <w:rsid w:val="005203DF"/>
    <w:rsid w:val="005214B5"/>
    <w:rsid w:val="00532F90"/>
    <w:rsid w:val="005352F4"/>
    <w:rsid w:val="0053611A"/>
    <w:rsid w:val="00553615"/>
    <w:rsid w:val="005550FA"/>
    <w:rsid w:val="00557A2D"/>
    <w:rsid w:val="00560275"/>
    <w:rsid w:val="00560799"/>
    <w:rsid w:val="005611D9"/>
    <w:rsid w:val="00562AAB"/>
    <w:rsid w:val="0056451F"/>
    <w:rsid w:val="005819E1"/>
    <w:rsid w:val="00587EEA"/>
    <w:rsid w:val="00596D8D"/>
    <w:rsid w:val="005A143A"/>
    <w:rsid w:val="005B0E9F"/>
    <w:rsid w:val="005B399C"/>
    <w:rsid w:val="005B702E"/>
    <w:rsid w:val="005C0ADD"/>
    <w:rsid w:val="005C200C"/>
    <w:rsid w:val="005C5E38"/>
    <w:rsid w:val="005D3454"/>
    <w:rsid w:val="005E1FBA"/>
    <w:rsid w:val="005F081B"/>
    <w:rsid w:val="005F2C04"/>
    <w:rsid w:val="005F3ADF"/>
    <w:rsid w:val="005F564F"/>
    <w:rsid w:val="005F5CC6"/>
    <w:rsid w:val="005F68B1"/>
    <w:rsid w:val="006030FA"/>
    <w:rsid w:val="00605FB4"/>
    <w:rsid w:val="00606B39"/>
    <w:rsid w:val="00613B8A"/>
    <w:rsid w:val="00617816"/>
    <w:rsid w:val="00617962"/>
    <w:rsid w:val="00617E76"/>
    <w:rsid w:val="006304C9"/>
    <w:rsid w:val="0063361B"/>
    <w:rsid w:val="006342C7"/>
    <w:rsid w:val="00637036"/>
    <w:rsid w:val="006372DE"/>
    <w:rsid w:val="006415FD"/>
    <w:rsid w:val="00641BAD"/>
    <w:rsid w:val="00644A34"/>
    <w:rsid w:val="00646CE8"/>
    <w:rsid w:val="0065061E"/>
    <w:rsid w:val="006528E8"/>
    <w:rsid w:val="006528EE"/>
    <w:rsid w:val="006534B5"/>
    <w:rsid w:val="00663817"/>
    <w:rsid w:val="0067123D"/>
    <w:rsid w:val="00673503"/>
    <w:rsid w:val="00674747"/>
    <w:rsid w:val="006819D1"/>
    <w:rsid w:val="006858CD"/>
    <w:rsid w:val="00696530"/>
    <w:rsid w:val="00697174"/>
    <w:rsid w:val="006A0066"/>
    <w:rsid w:val="006A1337"/>
    <w:rsid w:val="006A173F"/>
    <w:rsid w:val="006A2E22"/>
    <w:rsid w:val="006A4DD1"/>
    <w:rsid w:val="006A6173"/>
    <w:rsid w:val="006B5B6B"/>
    <w:rsid w:val="006B7C5A"/>
    <w:rsid w:val="006B7F99"/>
    <w:rsid w:val="006C59B5"/>
    <w:rsid w:val="006D4CE8"/>
    <w:rsid w:val="006E0A78"/>
    <w:rsid w:val="006E2E79"/>
    <w:rsid w:val="006F2B89"/>
    <w:rsid w:val="006F2DD3"/>
    <w:rsid w:val="006F3D82"/>
    <w:rsid w:val="006F70AC"/>
    <w:rsid w:val="006F75E3"/>
    <w:rsid w:val="00704371"/>
    <w:rsid w:val="007052C0"/>
    <w:rsid w:val="00705CC6"/>
    <w:rsid w:val="0070635A"/>
    <w:rsid w:val="007125E1"/>
    <w:rsid w:val="00713018"/>
    <w:rsid w:val="00713043"/>
    <w:rsid w:val="00721EEC"/>
    <w:rsid w:val="00722730"/>
    <w:rsid w:val="00723515"/>
    <w:rsid w:val="007242B7"/>
    <w:rsid w:val="00725E4A"/>
    <w:rsid w:val="0073316E"/>
    <w:rsid w:val="007348E2"/>
    <w:rsid w:val="0074399D"/>
    <w:rsid w:val="00747FCB"/>
    <w:rsid w:val="00753103"/>
    <w:rsid w:val="00761EC9"/>
    <w:rsid w:val="0076367B"/>
    <w:rsid w:val="00773A41"/>
    <w:rsid w:val="007755EC"/>
    <w:rsid w:val="00775B94"/>
    <w:rsid w:val="00782C93"/>
    <w:rsid w:val="00791ABA"/>
    <w:rsid w:val="007A3657"/>
    <w:rsid w:val="007B2487"/>
    <w:rsid w:val="007B3464"/>
    <w:rsid w:val="007B62C8"/>
    <w:rsid w:val="007B6912"/>
    <w:rsid w:val="007B6B11"/>
    <w:rsid w:val="007B6B2A"/>
    <w:rsid w:val="007B6C8C"/>
    <w:rsid w:val="007B71F2"/>
    <w:rsid w:val="007B75FB"/>
    <w:rsid w:val="007C202E"/>
    <w:rsid w:val="007C42CE"/>
    <w:rsid w:val="007E7487"/>
    <w:rsid w:val="007F0533"/>
    <w:rsid w:val="007F1EEF"/>
    <w:rsid w:val="007F49FD"/>
    <w:rsid w:val="007F4DAC"/>
    <w:rsid w:val="0080032A"/>
    <w:rsid w:val="00802125"/>
    <w:rsid w:val="008077E6"/>
    <w:rsid w:val="00813EDF"/>
    <w:rsid w:val="0081489C"/>
    <w:rsid w:val="008176E5"/>
    <w:rsid w:val="00824CAA"/>
    <w:rsid w:val="00825A1A"/>
    <w:rsid w:val="00827F84"/>
    <w:rsid w:val="008357B5"/>
    <w:rsid w:val="00836902"/>
    <w:rsid w:val="00840800"/>
    <w:rsid w:val="00844593"/>
    <w:rsid w:val="00855ACA"/>
    <w:rsid w:val="00855AEF"/>
    <w:rsid w:val="00870B34"/>
    <w:rsid w:val="00882A4C"/>
    <w:rsid w:val="00890DC8"/>
    <w:rsid w:val="008B1994"/>
    <w:rsid w:val="008B386F"/>
    <w:rsid w:val="008B61C9"/>
    <w:rsid w:val="008C2E1A"/>
    <w:rsid w:val="008C65A1"/>
    <w:rsid w:val="008E0DB9"/>
    <w:rsid w:val="008E3823"/>
    <w:rsid w:val="008E451D"/>
    <w:rsid w:val="008E5065"/>
    <w:rsid w:val="008E73BF"/>
    <w:rsid w:val="008F3A01"/>
    <w:rsid w:val="008F7859"/>
    <w:rsid w:val="009015E5"/>
    <w:rsid w:val="009049A5"/>
    <w:rsid w:val="009116F0"/>
    <w:rsid w:val="00916508"/>
    <w:rsid w:val="00920773"/>
    <w:rsid w:val="009207AC"/>
    <w:rsid w:val="009408CA"/>
    <w:rsid w:val="00945C1B"/>
    <w:rsid w:val="00951887"/>
    <w:rsid w:val="009520E0"/>
    <w:rsid w:val="009558B8"/>
    <w:rsid w:val="00960985"/>
    <w:rsid w:val="00960EA3"/>
    <w:rsid w:val="00965066"/>
    <w:rsid w:val="00965C07"/>
    <w:rsid w:val="009704C0"/>
    <w:rsid w:val="00970759"/>
    <w:rsid w:val="0097126C"/>
    <w:rsid w:val="009729E9"/>
    <w:rsid w:val="00975EE7"/>
    <w:rsid w:val="009772D8"/>
    <w:rsid w:val="00990C0D"/>
    <w:rsid w:val="009911A5"/>
    <w:rsid w:val="00992ADF"/>
    <w:rsid w:val="00992EE3"/>
    <w:rsid w:val="00994167"/>
    <w:rsid w:val="009A17C5"/>
    <w:rsid w:val="009A1D8A"/>
    <w:rsid w:val="009A6169"/>
    <w:rsid w:val="009A7F44"/>
    <w:rsid w:val="009B274F"/>
    <w:rsid w:val="009B40F1"/>
    <w:rsid w:val="009B4A3A"/>
    <w:rsid w:val="009B4D92"/>
    <w:rsid w:val="009C41DC"/>
    <w:rsid w:val="009C52F0"/>
    <w:rsid w:val="009D1949"/>
    <w:rsid w:val="009D459D"/>
    <w:rsid w:val="009D78FF"/>
    <w:rsid w:val="009E1C14"/>
    <w:rsid w:val="009E235A"/>
    <w:rsid w:val="009E488C"/>
    <w:rsid w:val="009E714B"/>
    <w:rsid w:val="009E7D2B"/>
    <w:rsid w:val="009F1E18"/>
    <w:rsid w:val="009F3576"/>
    <w:rsid w:val="009F54C9"/>
    <w:rsid w:val="00A0090F"/>
    <w:rsid w:val="00A012DF"/>
    <w:rsid w:val="00A0441C"/>
    <w:rsid w:val="00A0679A"/>
    <w:rsid w:val="00A11D3E"/>
    <w:rsid w:val="00A13C2B"/>
    <w:rsid w:val="00A21088"/>
    <w:rsid w:val="00A24D1F"/>
    <w:rsid w:val="00A265D8"/>
    <w:rsid w:val="00A27D80"/>
    <w:rsid w:val="00A319FA"/>
    <w:rsid w:val="00A34087"/>
    <w:rsid w:val="00A5675D"/>
    <w:rsid w:val="00A6518B"/>
    <w:rsid w:val="00A71D31"/>
    <w:rsid w:val="00A81418"/>
    <w:rsid w:val="00A81D75"/>
    <w:rsid w:val="00A83036"/>
    <w:rsid w:val="00A96FAE"/>
    <w:rsid w:val="00AA165F"/>
    <w:rsid w:val="00AB12FC"/>
    <w:rsid w:val="00AB135B"/>
    <w:rsid w:val="00AB3F35"/>
    <w:rsid w:val="00AD1AC5"/>
    <w:rsid w:val="00AD6699"/>
    <w:rsid w:val="00AE35FF"/>
    <w:rsid w:val="00AF0142"/>
    <w:rsid w:val="00AF03BB"/>
    <w:rsid w:val="00AF08A8"/>
    <w:rsid w:val="00AF0D12"/>
    <w:rsid w:val="00AF7945"/>
    <w:rsid w:val="00B0317C"/>
    <w:rsid w:val="00B03D13"/>
    <w:rsid w:val="00B128AA"/>
    <w:rsid w:val="00B1527E"/>
    <w:rsid w:val="00B15AFB"/>
    <w:rsid w:val="00B2098E"/>
    <w:rsid w:val="00B27BA6"/>
    <w:rsid w:val="00B3011B"/>
    <w:rsid w:val="00B3269D"/>
    <w:rsid w:val="00B35A9D"/>
    <w:rsid w:val="00B36CD3"/>
    <w:rsid w:val="00B3707F"/>
    <w:rsid w:val="00B3792D"/>
    <w:rsid w:val="00B40780"/>
    <w:rsid w:val="00B40D91"/>
    <w:rsid w:val="00B438D7"/>
    <w:rsid w:val="00B4563D"/>
    <w:rsid w:val="00B5297F"/>
    <w:rsid w:val="00B612DA"/>
    <w:rsid w:val="00B64637"/>
    <w:rsid w:val="00B661BD"/>
    <w:rsid w:val="00B7452B"/>
    <w:rsid w:val="00B74A21"/>
    <w:rsid w:val="00B84A7D"/>
    <w:rsid w:val="00B921BE"/>
    <w:rsid w:val="00B9298B"/>
    <w:rsid w:val="00B94FD4"/>
    <w:rsid w:val="00B971F7"/>
    <w:rsid w:val="00BA0370"/>
    <w:rsid w:val="00BA3B91"/>
    <w:rsid w:val="00BB11E4"/>
    <w:rsid w:val="00BB4A2C"/>
    <w:rsid w:val="00BB7333"/>
    <w:rsid w:val="00BC0BF7"/>
    <w:rsid w:val="00BD0951"/>
    <w:rsid w:val="00BD1F0D"/>
    <w:rsid w:val="00BD2E8F"/>
    <w:rsid w:val="00BD5897"/>
    <w:rsid w:val="00BD6D30"/>
    <w:rsid w:val="00BE1FAE"/>
    <w:rsid w:val="00BE21DF"/>
    <w:rsid w:val="00BE391D"/>
    <w:rsid w:val="00BF0100"/>
    <w:rsid w:val="00BF03AE"/>
    <w:rsid w:val="00BF0A5C"/>
    <w:rsid w:val="00BF1AA0"/>
    <w:rsid w:val="00BF70F1"/>
    <w:rsid w:val="00C07CA8"/>
    <w:rsid w:val="00C14D9F"/>
    <w:rsid w:val="00C16FC0"/>
    <w:rsid w:val="00C17492"/>
    <w:rsid w:val="00C248D8"/>
    <w:rsid w:val="00C25BA4"/>
    <w:rsid w:val="00C3153B"/>
    <w:rsid w:val="00C35711"/>
    <w:rsid w:val="00C41461"/>
    <w:rsid w:val="00C538B3"/>
    <w:rsid w:val="00C55513"/>
    <w:rsid w:val="00C55C15"/>
    <w:rsid w:val="00C562D7"/>
    <w:rsid w:val="00C56EF3"/>
    <w:rsid w:val="00C639D0"/>
    <w:rsid w:val="00C66D31"/>
    <w:rsid w:val="00C72731"/>
    <w:rsid w:val="00C86869"/>
    <w:rsid w:val="00C924C4"/>
    <w:rsid w:val="00C94BB8"/>
    <w:rsid w:val="00CA464F"/>
    <w:rsid w:val="00CA57CC"/>
    <w:rsid w:val="00CA6A05"/>
    <w:rsid w:val="00CA6C7F"/>
    <w:rsid w:val="00CB1B40"/>
    <w:rsid w:val="00CB388A"/>
    <w:rsid w:val="00CB4954"/>
    <w:rsid w:val="00CB78F1"/>
    <w:rsid w:val="00CC08CD"/>
    <w:rsid w:val="00CC3FD5"/>
    <w:rsid w:val="00CC5470"/>
    <w:rsid w:val="00CC644E"/>
    <w:rsid w:val="00CE044A"/>
    <w:rsid w:val="00CE2BCE"/>
    <w:rsid w:val="00D1006D"/>
    <w:rsid w:val="00D1018F"/>
    <w:rsid w:val="00D115C9"/>
    <w:rsid w:val="00D160EF"/>
    <w:rsid w:val="00D20194"/>
    <w:rsid w:val="00D41878"/>
    <w:rsid w:val="00D43A6C"/>
    <w:rsid w:val="00D46130"/>
    <w:rsid w:val="00D527F7"/>
    <w:rsid w:val="00D53F7B"/>
    <w:rsid w:val="00D606F1"/>
    <w:rsid w:val="00D64DEA"/>
    <w:rsid w:val="00D6674C"/>
    <w:rsid w:val="00D66E4A"/>
    <w:rsid w:val="00D67142"/>
    <w:rsid w:val="00D702E1"/>
    <w:rsid w:val="00D749B5"/>
    <w:rsid w:val="00D7746F"/>
    <w:rsid w:val="00D77678"/>
    <w:rsid w:val="00D81EBC"/>
    <w:rsid w:val="00D823E6"/>
    <w:rsid w:val="00D830BC"/>
    <w:rsid w:val="00D85D13"/>
    <w:rsid w:val="00D86241"/>
    <w:rsid w:val="00D87661"/>
    <w:rsid w:val="00D909EA"/>
    <w:rsid w:val="00D97626"/>
    <w:rsid w:val="00DA39D4"/>
    <w:rsid w:val="00DA3FC5"/>
    <w:rsid w:val="00DA4210"/>
    <w:rsid w:val="00DA50DE"/>
    <w:rsid w:val="00DA6DE9"/>
    <w:rsid w:val="00DA7A2B"/>
    <w:rsid w:val="00DC0AF1"/>
    <w:rsid w:val="00DC46FF"/>
    <w:rsid w:val="00DD64B8"/>
    <w:rsid w:val="00DE36AA"/>
    <w:rsid w:val="00DE76F4"/>
    <w:rsid w:val="00DF1B26"/>
    <w:rsid w:val="00DF3F27"/>
    <w:rsid w:val="00E01555"/>
    <w:rsid w:val="00E13F81"/>
    <w:rsid w:val="00E170EC"/>
    <w:rsid w:val="00E17E95"/>
    <w:rsid w:val="00E21158"/>
    <w:rsid w:val="00E21325"/>
    <w:rsid w:val="00E24BD6"/>
    <w:rsid w:val="00E276D3"/>
    <w:rsid w:val="00E34DA9"/>
    <w:rsid w:val="00E40485"/>
    <w:rsid w:val="00E41003"/>
    <w:rsid w:val="00E52979"/>
    <w:rsid w:val="00E6376F"/>
    <w:rsid w:val="00E63F2A"/>
    <w:rsid w:val="00E6751C"/>
    <w:rsid w:val="00E72A91"/>
    <w:rsid w:val="00E81CEE"/>
    <w:rsid w:val="00E82570"/>
    <w:rsid w:val="00E8274D"/>
    <w:rsid w:val="00E8631B"/>
    <w:rsid w:val="00E92110"/>
    <w:rsid w:val="00E929FA"/>
    <w:rsid w:val="00EB5FB5"/>
    <w:rsid w:val="00EC094F"/>
    <w:rsid w:val="00EC232E"/>
    <w:rsid w:val="00EC443E"/>
    <w:rsid w:val="00EC6BC6"/>
    <w:rsid w:val="00EC750C"/>
    <w:rsid w:val="00ED29AB"/>
    <w:rsid w:val="00EE0AF8"/>
    <w:rsid w:val="00EE3C15"/>
    <w:rsid w:val="00EE5442"/>
    <w:rsid w:val="00EE6D91"/>
    <w:rsid w:val="00EF0914"/>
    <w:rsid w:val="00EF67E3"/>
    <w:rsid w:val="00F00C01"/>
    <w:rsid w:val="00F01482"/>
    <w:rsid w:val="00F017B4"/>
    <w:rsid w:val="00F10C74"/>
    <w:rsid w:val="00F12AD2"/>
    <w:rsid w:val="00F16A64"/>
    <w:rsid w:val="00F405E7"/>
    <w:rsid w:val="00F433B9"/>
    <w:rsid w:val="00F5053F"/>
    <w:rsid w:val="00F51D06"/>
    <w:rsid w:val="00F62C15"/>
    <w:rsid w:val="00F63201"/>
    <w:rsid w:val="00F64BEB"/>
    <w:rsid w:val="00F65179"/>
    <w:rsid w:val="00F6599D"/>
    <w:rsid w:val="00F670C0"/>
    <w:rsid w:val="00F778DC"/>
    <w:rsid w:val="00F80FAB"/>
    <w:rsid w:val="00F81174"/>
    <w:rsid w:val="00F816D9"/>
    <w:rsid w:val="00F83B98"/>
    <w:rsid w:val="00F8421C"/>
    <w:rsid w:val="00F93B1B"/>
    <w:rsid w:val="00F93FCC"/>
    <w:rsid w:val="00F94EB2"/>
    <w:rsid w:val="00FA0429"/>
    <w:rsid w:val="00FA6EF1"/>
    <w:rsid w:val="00FB00D9"/>
    <w:rsid w:val="00FB0417"/>
    <w:rsid w:val="00FB14BF"/>
    <w:rsid w:val="00FB29D0"/>
    <w:rsid w:val="00FC0377"/>
    <w:rsid w:val="00FC589A"/>
    <w:rsid w:val="00FC6A6D"/>
    <w:rsid w:val="00FD2821"/>
    <w:rsid w:val="00FD3524"/>
    <w:rsid w:val="00FD45FB"/>
    <w:rsid w:val="00FD4B09"/>
    <w:rsid w:val="00FE22D8"/>
    <w:rsid w:val="00FE7C9F"/>
    <w:rsid w:val="00FF0360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1DE4F"/>
  <w15:chartTrackingRefBased/>
  <w15:docId w15:val="{D55A2287-0BCB-7941-804D-09118982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32F90"/>
  </w:style>
  <w:style w:type="paragraph" w:styleId="ListParagraph">
    <w:name w:val="List Paragraph"/>
    <w:basedOn w:val="Normal"/>
    <w:uiPriority w:val="34"/>
    <w:qFormat/>
    <w:rsid w:val="00E72A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5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2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mbopress.org/doi/full/10.15252/embr.201744102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0463089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2024-08-08T22:08:00Z</dcterms:created>
  <dcterms:modified xsi:type="dcterms:W3CDTF">2024-08-09T14:55:00Z</dcterms:modified>
</cp:coreProperties>
</file>