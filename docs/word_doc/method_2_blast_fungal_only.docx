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1679" w:rsidRDefault="004A1679" w:rsidP="005C04C0">
      <w:pPr>
        <w:rPr>
          <w:rFonts w:ascii="Arial" w:hAnsi="Arial" w:cs="Arial"/>
        </w:rPr>
      </w:pPr>
      <w:r>
        <w:rPr>
          <w:rFonts w:ascii="Arial" w:hAnsi="Arial" w:cs="Arial"/>
        </w:rPr>
        <w:t>New way to accomplish method 2 from my earlier document (fungal conservation)</w:t>
      </w:r>
    </w:p>
    <w:p w:rsidR="004A1679" w:rsidRDefault="004A1679" w:rsidP="005C04C0">
      <w:pPr>
        <w:rPr>
          <w:rFonts w:ascii="Arial" w:hAnsi="Arial" w:cs="Arial"/>
        </w:rPr>
      </w:pPr>
    </w:p>
    <w:p w:rsidR="005C04C0" w:rsidRPr="005C04C0" w:rsidRDefault="004A1679" w:rsidP="005C04C0">
      <w:p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5C04C0" w:rsidRPr="005C04C0">
        <w:rPr>
          <w:rFonts w:ascii="Arial" w:hAnsi="Arial" w:cs="Arial"/>
        </w:rPr>
        <w:t xml:space="preserve"> a yeast protein sequence for identifying the corresponding protein in another organism</w:t>
      </w:r>
      <w:r w:rsidR="003828F4">
        <w:rPr>
          <w:rFonts w:ascii="Arial" w:hAnsi="Arial" w:cs="Arial"/>
        </w:rPr>
        <w:t xml:space="preserve"> (with BLAST search)</w:t>
      </w:r>
      <w:r w:rsidR="005C04C0" w:rsidRPr="005C04C0">
        <w:rPr>
          <w:rFonts w:ascii="Arial" w:hAnsi="Arial" w:cs="Arial"/>
        </w:rPr>
        <w:t>:</w:t>
      </w:r>
    </w:p>
    <w:p w:rsidR="005C04C0" w:rsidRPr="005C04C0" w:rsidRDefault="005C04C0" w:rsidP="005C04C0">
      <w:pPr>
        <w:rPr>
          <w:rFonts w:ascii="Arial" w:eastAsia="Times New Roman" w:hAnsi="Arial" w:cs="Arial"/>
          <w:color w:val="000000"/>
        </w:rPr>
      </w:pPr>
    </w:p>
    <w:p w:rsidR="00426C9F" w:rsidRPr="009A336A" w:rsidRDefault="009A336A" w:rsidP="009A33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Do a </w:t>
      </w:r>
      <w:r w:rsidR="00D73801" w:rsidRPr="009A336A">
        <w:rPr>
          <w:rFonts w:ascii="Arial" w:eastAsia="Times New Roman" w:hAnsi="Arial" w:cs="Arial"/>
          <w:color w:val="000000"/>
        </w:rPr>
        <w:t xml:space="preserve">BLAST </w:t>
      </w:r>
      <w:r>
        <w:rPr>
          <w:rFonts w:ascii="Arial" w:eastAsia="Times New Roman" w:hAnsi="Arial" w:cs="Arial"/>
          <w:color w:val="000000"/>
        </w:rPr>
        <w:t xml:space="preserve">with the </w:t>
      </w:r>
      <w:r w:rsidR="00D73801" w:rsidRPr="009A336A">
        <w:rPr>
          <w:rFonts w:ascii="Arial" w:eastAsia="Times New Roman" w:hAnsi="Arial" w:cs="Arial"/>
          <w:color w:val="000000"/>
        </w:rPr>
        <w:t xml:space="preserve">yeast protein sequence against </w:t>
      </w:r>
      <w:r>
        <w:rPr>
          <w:rFonts w:ascii="Arial" w:eastAsia="Times New Roman" w:hAnsi="Arial" w:cs="Arial"/>
          <w:color w:val="000000"/>
        </w:rPr>
        <w:t xml:space="preserve">a </w:t>
      </w:r>
      <w:r w:rsidR="00D73801" w:rsidRPr="009A336A">
        <w:rPr>
          <w:rFonts w:ascii="Arial" w:eastAsia="Times New Roman" w:hAnsi="Arial" w:cs="Arial"/>
          <w:color w:val="000000"/>
        </w:rPr>
        <w:t>specific genome</w:t>
      </w:r>
      <w:r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="008E08EC">
        <w:rPr>
          <w:rFonts w:ascii="Arial" w:eastAsia="Times New Roman" w:hAnsi="Arial" w:cs="Arial"/>
          <w:color w:val="000000"/>
        </w:rPr>
        <w:t>Schizosaccharomyces</w:t>
      </w:r>
      <w:proofErr w:type="spellEnd"/>
      <w:r w:rsidR="008E08EC">
        <w:rPr>
          <w:rFonts w:ascii="Arial" w:eastAsia="Times New Roman" w:hAnsi="Arial" w:cs="Arial"/>
          <w:color w:val="000000"/>
        </w:rPr>
        <w:t xml:space="preserve"> pombe</w:t>
      </w:r>
      <w:r>
        <w:rPr>
          <w:rFonts w:ascii="Arial" w:eastAsia="Times New Roman" w:hAnsi="Arial" w:cs="Arial"/>
          <w:color w:val="000000"/>
        </w:rPr>
        <w:t>, for example)</w:t>
      </w:r>
      <w:r w:rsidR="005C04C0">
        <w:rPr>
          <w:rFonts w:ascii="Arial" w:eastAsia="Times New Roman" w:hAnsi="Arial" w:cs="Arial"/>
          <w:color w:val="000000"/>
        </w:rPr>
        <w:t xml:space="preserve">; the genomes to use </w:t>
      </w:r>
      <w:r w:rsidR="008E08EC">
        <w:rPr>
          <w:rFonts w:ascii="Arial" w:eastAsia="Times New Roman" w:hAnsi="Arial" w:cs="Arial"/>
          <w:color w:val="000000"/>
        </w:rPr>
        <w:t>are listed at the end of this document</w:t>
      </w:r>
    </w:p>
    <w:p w:rsidR="009A336A" w:rsidRDefault="005C04C0" w:rsidP="009A336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Go to </w:t>
      </w:r>
      <w:r w:rsidR="009A336A">
        <w:rPr>
          <w:rFonts w:ascii="Arial" w:eastAsia="Times New Roman" w:hAnsi="Arial" w:cs="Arial"/>
          <w:color w:val="000000"/>
        </w:rPr>
        <w:t>blast.ncbi.nlm.nih.gov</w:t>
      </w:r>
    </w:p>
    <w:p w:rsidR="009A336A" w:rsidRPr="009A336A" w:rsidRDefault="009A336A" w:rsidP="009A336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Choose </w:t>
      </w:r>
      <w:r w:rsidR="00955C28">
        <w:rPr>
          <w:rFonts w:ascii="Arial" w:eastAsia="Times New Roman" w:hAnsi="Arial" w:cs="Arial"/>
          <w:color w:val="000000"/>
        </w:rPr>
        <w:t>“</w:t>
      </w:r>
      <w:r>
        <w:rPr>
          <w:rFonts w:ascii="Arial" w:eastAsia="Times New Roman" w:hAnsi="Arial" w:cs="Arial"/>
          <w:color w:val="000000"/>
        </w:rPr>
        <w:t>protein blast</w:t>
      </w:r>
      <w:r w:rsidR="00955C28">
        <w:rPr>
          <w:rFonts w:ascii="Arial" w:eastAsia="Times New Roman" w:hAnsi="Arial" w:cs="Arial"/>
          <w:color w:val="000000"/>
        </w:rPr>
        <w:t>”</w:t>
      </w:r>
    </w:p>
    <w:p w:rsidR="009A336A" w:rsidRPr="009A336A" w:rsidRDefault="005C04C0" w:rsidP="009A336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Enter y</w:t>
      </w:r>
      <w:r w:rsidR="009A336A" w:rsidRPr="009A336A">
        <w:rPr>
          <w:rFonts w:ascii="Arial" w:eastAsia="Times New Roman" w:hAnsi="Arial" w:cs="Arial"/>
          <w:color w:val="000000"/>
        </w:rPr>
        <w:t>east protein sequence in search box</w:t>
      </w:r>
    </w:p>
    <w:p w:rsidR="009A336A" w:rsidRPr="009A336A" w:rsidRDefault="005C04C0" w:rsidP="009A336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 </w:t>
      </w:r>
      <w:r w:rsidR="009A336A">
        <w:rPr>
          <w:rFonts w:ascii="Arial" w:eastAsia="Times New Roman" w:hAnsi="Arial" w:cs="Arial"/>
          <w:color w:val="000000"/>
        </w:rPr>
        <w:t>Database - c</w:t>
      </w:r>
      <w:r w:rsidR="00D73801" w:rsidRPr="009A336A">
        <w:rPr>
          <w:rFonts w:ascii="Arial" w:eastAsia="Times New Roman" w:hAnsi="Arial" w:cs="Arial"/>
          <w:color w:val="000000"/>
        </w:rPr>
        <w:t xml:space="preserve">hoose </w:t>
      </w:r>
      <w:r w:rsidR="00E90BCA" w:rsidRPr="009A336A">
        <w:rPr>
          <w:rFonts w:ascii="Arial" w:eastAsia="Times New Roman" w:hAnsi="Arial" w:cs="Arial"/>
          <w:color w:val="000000"/>
        </w:rPr>
        <w:t>nonredundant</w:t>
      </w:r>
      <w:r w:rsidR="00D73801" w:rsidRPr="009A336A">
        <w:rPr>
          <w:rFonts w:ascii="Arial" w:eastAsia="Times New Roman" w:hAnsi="Arial" w:cs="Arial"/>
          <w:color w:val="000000"/>
        </w:rPr>
        <w:t xml:space="preserve"> </w:t>
      </w:r>
      <w:r w:rsidR="009A336A" w:rsidRPr="009A336A">
        <w:rPr>
          <w:rFonts w:ascii="Arial" w:eastAsia="Times New Roman" w:hAnsi="Arial" w:cs="Arial"/>
          <w:color w:val="000000"/>
        </w:rPr>
        <w:t xml:space="preserve">protein sequences </w:t>
      </w:r>
    </w:p>
    <w:p w:rsidR="00D73801" w:rsidRDefault="005C04C0" w:rsidP="009A336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 </w:t>
      </w:r>
      <w:r w:rsidR="009A336A">
        <w:rPr>
          <w:rFonts w:ascii="Arial" w:eastAsia="Times New Roman" w:hAnsi="Arial" w:cs="Arial"/>
          <w:color w:val="000000"/>
        </w:rPr>
        <w:t>Organism – enter scientific name of organism</w:t>
      </w:r>
      <w:r w:rsidR="009A336A" w:rsidRPr="009A336A">
        <w:rPr>
          <w:rFonts w:ascii="Arial" w:eastAsia="Times New Roman" w:hAnsi="Arial" w:cs="Arial"/>
          <w:color w:val="000000"/>
        </w:rPr>
        <w:t xml:space="preserve"> (will autofill</w:t>
      </w:r>
      <w:r w:rsidR="009A336A">
        <w:rPr>
          <w:rFonts w:ascii="Arial" w:eastAsia="Times New Roman" w:hAnsi="Arial" w:cs="Arial"/>
          <w:color w:val="000000"/>
        </w:rPr>
        <w:t xml:space="preserve">; </w:t>
      </w:r>
      <w:r w:rsidR="009A336A" w:rsidRPr="009A336A">
        <w:rPr>
          <w:rFonts w:ascii="Arial" w:eastAsia="Times New Roman" w:hAnsi="Arial" w:cs="Arial"/>
          <w:color w:val="000000"/>
        </w:rPr>
        <w:t xml:space="preserve">choose the one that matches; should also have a </w:t>
      </w:r>
      <w:proofErr w:type="spellStart"/>
      <w:r w:rsidR="009A336A" w:rsidRPr="009A336A">
        <w:rPr>
          <w:rFonts w:ascii="Arial" w:eastAsia="Times New Roman" w:hAnsi="Arial" w:cs="Arial"/>
          <w:color w:val="000000"/>
        </w:rPr>
        <w:t>taxid</w:t>
      </w:r>
      <w:proofErr w:type="spellEnd"/>
      <w:r w:rsidR="009A336A">
        <w:rPr>
          <w:rFonts w:ascii="Arial" w:eastAsia="Times New Roman" w:hAnsi="Arial" w:cs="Arial"/>
          <w:color w:val="000000"/>
        </w:rPr>
        <w:t xml:space="preserve"> #</w:t>
      </w:r>
      <w:r w:rsidR="00955C28">
        <w:rPr>
          <w:rFonts w:ascii="Arial" w:eastAsia="Times New Roman" w:hAnsi="Arial" w:cs="Arial"/>
          <w:color w:val="000000"/>
        </w:rPr>
        <w:t>; see list below</w:t>
      </w:r>
      <w:r w:rsidR="009A336A" w:rsidRPr="009A336A">
        <w:rPr>
          <w:rFonts w:ascii="Arial" w:eastAsia="Times New Roman" w:hAnsi="Arial" w:cs="Arial"/>
          <w:color w:val="000000"/>
        </w:rPr>
        <w:t>)</w:t>
      </w:r>
    </w:p>
    <w:p w:rsidR="009A336A" w:rsidRPr="009A336A" w:rsidRDefault="009A336A" w:rsidP="009A336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Run blast</w:t>
      </w:r>
    </w:p>
    <w:p w:rsidR="009A336A" w:rsidRDefault="009A336A">
      <w:pPr>
        <w:rPr>
          <w:rFonts w:ascii="Arial" w:eastAsia="Times New Roman" w:hAnsi="Arial" w:cs="Arial"/>
          <w:color w:val="000000"/>
        </w:rPr>
      </w:pPr>
    </w:p>
    <w:p w:rsidR="009A336A" w:rsidRDefault="009A336A" w:rsidP="009A33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9A336A">
        <w:rPr>
          <w:rFonts w:ascii="Arial" w:eastAsia="Times New Roman" w:hAnsi="Arial" w:cs="Arial"/>
          <w:color w:val="000000"/>
        </w:rPr>
        <w:t>Click on the top hit from the blast search &amp; download the sequence as a FASTA sequence (will give you a .txt file)</w:t>
      </w:r>
    </w:p>
    <w:p w:rsidR="009A336A" w:rsidRPr="009A336A" w:rsidRDefault="009A336A" w:rsidP="009A336A">
      <w:pPr>
        <w:rPr>
          <w:rFonts w:ascii="Arial" w:eastAsia="Times New Roman" w:hAnsi="Arial" w:cs="Arial"/>
          <w:color w:val="000000"/>
        </w:rPr>
      </w:pPr>
    </w:p>
    <w:p w:rsidR="009A336A" w:rsidRDefault="009A336A" w:rsidP="009A33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9A336A">
        <w:rPr>
          <w:rFonts w:ascii="Arial" w:eastAsia="Times New Roman" w:hAnsi="Arial" w:cs="Arial"/>
          <w:color w:val="000000"/>
        </w:rPr>
        <w:t>Copy this sequence &amp; then use for a new blast search – using same method</w:t>
      </w:r>
      <w:r>
        <w:rPr>
          <w:rFonts w:ascii="Arial" w:eastAsia="Times New Roman" w:hAnsi="Arial" w:cs="Arial"/>
          <w:color w:val="000000"/>
        </w:rPr>
        <w:t xml:space="preserve"> in #1 above</w:t>
      </w:r>
      <w:r w:rsidRPr="009A336A">
        <w:rPr>
          <w:rFonts w:ascii="Arial" w:eastAsia="Times New Roman" w:hAnsi="Arial" w:cs="Arial"/>
          <w:color w:val="000000"/>
        </w:rPr>
        <w:t xml:space="preserve">, except putting </w:t>
      </w:r>
      <w:r w:rsidR="001A657E">
        <w:rPr>
          <w:rFonts w:ascii="Arial" w:eastAsia="Times New Roman" w:hAnsi="Arial" w:cs="Arial"/>
          <w:color w:val="000000"/>
        </w:rPr>
        <w:t xml:space="preserve">in </w:t>
      </w:r>
      <w:r w:rsidRPr="009A336A">
        <w:rPr>
          <w:rFonts w:ascii="Arial" w:eastAsia="Times New Roman" w:hAnsi="Arial" w:cs="Arial"/>
          <w:color w:val="000000"/>
        </w:rPr>
        <w:t>“Saccharomyces cerevisiae” for the Organism</w:t>
      </w:r>
      <w:r w:rsidR="001A657E">
        <w:rPr>
          <w:rFonts w:ascii="Arial" w:eastAsia="Times New Roman" w:hAnsi="Arial" w:cs="Arial"/>
          <w:color w:val="000000"/>
        </w:rPr>
        <w:t xml:space="preserve"> (again, need the </w:t>
      </w:r>
      <w:proofErr w:type="spellStart"/>
      <w:r w:rsidR="001A657E">
        <w:rPr>
          <w:rFonts w:ascii="Arial" w:eastAsia="Times New Roman" w:hAnsi="Arial" w:cs="Arial"/>
          <w:color w:val="000000"/>
        </w:rPr>
        <w:t>taxid</w:t>
      </w:r>
      <w:proofErr w:type="spellEnd"/>
      <w:r w:rsidR="001A657E">
        <w:rPr>
          <w:rFonts w:ascii="Arial" w:eastAsia="Times New Roman" w:hAnsi="Arial" w:cs="Arial"/>
          <w:color w:val="000000"/>
        </w:rPr>
        <w:t xml:space="preserve"> #)</w:t>
      </w:r>
    </w:p>
    <w:p w:rsidR="001A657E" w:rsidRPr="001A657E" w:rsidRDefault="001A657E" w:rsidP="001A657E">
      <w:pPr>
        <w:pStyle w:val="ListParagraph"/>
        <w:rPr>
          <w:rFonts w:ascii="Arial" w:eastAsia="Times New Roman" w:hAnsi="Arial" w:cs="Arial"/>
          <w:color w:val="000000"/>
        </w:rPr>
      </w:pPr>
    </w:p>
    <w:p w:rsidR="009A336A" w:rsidRDefault="009A336A" w:rsidP="001A657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1A657E">
        <w:rPr>
          <w:rFonts w:ascii="Arial" w:eastAsia="Times New Roman" w:hAnsi="Arial" w:cs="Arial"/>
          <w:color w:val="000000"/>
        </w:rPr>
        <w:t xml:space="preserve">Compare the first hit </w:t>
      </w:r>
      <w:r w:rsidR="005C04C0">
        <w:rPr>
          <w:rFonts w:ascii="Arial" w:eastAsia="Times New Roman" w:hAnsi="Arial" w:cs="Arial"/>
          <w:color w:val="000000"/>
        </w:rPr>
        <w:t xml:space="preserve">from this new search (step #3) </w:t>
      </w:r>
      <w:r w:rsidRPr="001A657E">
        <w:rPr>
          <w:rFonts w:ascii="Arial" w:eastAsia="Times New Roman" w:hAnsi="Arial" w:cs="Arial"/>
          <w:color w:val="000000"/>
        </w:rPr>
        <w:t>with the original sequence used for the 1</w:t>
      </w:r>
      <w:r w:rsidRPr="001A657E">
        <w:rPr>
          <w:rFonts w:ascii="Arial" w:eastAsia="Times New Roman" w:hAnsi="Arial" w:cs="Arial"/>
          <w:color w:val="000000"/>
          <w:vertAlign w:val="superscript"/>
        </w:rPr>
        <w:t>st</w:t>
      </w:r>
      <w:r w:rsidRPr="001A657E">
        <w:rPr>
          <w:rFonts w:ascii="Arial" w:eastAsia="Times New Roman" w:hAnsi="Arial" w:cs="Arial"/>
          <w:color w:val="000000"/>
        </w:rPr>
        <w:t xml:space="preserve"> blast search</w:t>
      </w:r>
      <w:r w:rsidR="001A657E">
        <w:rPr>
          <w:rFonts w:ascii="Arial" w:eastAsia="Times New Roman" w:hAnsi="Arial" w:cs="Arial"/>
          <w:color w:val="000000"/>
        </w:rPr>
        <w:t xml:space="preserve"> (</w:t>
      </w:r>
      <w:r w:rsidR="005C04C0">
        <w:rPr>
          <w:rFonts w:ascii="Arial" w:eastAsia="Times New Roman" w:hAnsi="Arial" w:cs="Arial"/>
          <w:color w:val="000000"/>
        </w:rPr>
        <w:t>step #1). M</w:t>
      </w:r>
      <w:r w:rsidR="001A657E">
        <w:rPr>
          <w:rFonts w:ascii="Arial" w:eastAsia="Times New Roman" w:hAnsi="Arial" w:cs="Arial"/>
          <w:color w:val="000000"/>
        </w:rPr>
        <w:t xml:space="preserve">aybe run a </w:t>
      </w:r>
      <w:proofErr w:type="spellStart"/>
      <w:r w:rsidR="001A657E">
        <w:rPr>
          <w:rFonts w:ascii="Arial" w:eastAsia="Times New Roman" w:hAnsi="Arial" w:cs="Arial"/>
          <w:color w:val="000000"/>
        </w:rPr>
        <w:t>clustal</w:t>
      </w:r>
      <w:proofErr w:type="spellEnd"/>
      <w:r w:rsidR="001A657E">
        <w:rPr>
          <w:rFonts w:ascii="Arial" w:eastAsia="Times New Roman" w:hAnsi="Arial" w:cs="Arial"/>
          <w:color w:val="000000"/>
        </w:rPr>
        <w:t xml:space="preserve"> alignment to compare &amp; look for 100% match?</w:t>
      </w:r>
    </w:p>
    <w:p w:rsidR="001A657E" w:rsidRPr="001A657E" w:rsidRDefault="001A657E" w:rsidP="001A657E">
      <w:pPr>
        <w:pStyle w:val="ListParagraph"/>
        <w:rPr>
          <w:rFonts w:ascii="Arial" w:eastAsia="Times New Roman" w:hAnsi="Arial" w:cs="Arial"/>
          <w:color w:val="000000"/>
        </w:rPr>
      </w:pPr>
    </w:p>
    <w:p w:rsidR="009A336A" w:rsidRDefault="009A336A" w:rsidP="001A657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1A657E">
        <w:rPr>
          <w:rFonts w:ascii="Arial" w:eastAsia="Times New Roman" w:hAnsi="Arial" w:cs="Arial"/>
          <w:color w:val="000000"/>
        </w:rPr>
        <w:t xml:space="preserve">If </w:t>
      </w:r>
      <w:r w:rsidR="001A657E">
        <w:rPr>
          <w:rFonts w:ascii="Arial" w:eastAsia="Times New Roman" w:hAnsi="Arial" w:cs="Arial"/>
          <w:color w:val="000000"/>
        </w:rPr>
        <w:t xml:space="preserve">there is a 100% match of the Saccharomyces cerevisiae hit from step #4 with the original sequence from step #1, then you are done; take the protein sequence downloaded in step #2 &amp; use </w:t>
      </w:r>
      <w:r w:rsidR="00955C28">
        <w:rPr>
          <w:rFonts w:ascii="Arial" w:eastAsia="Times New Roman" w:hAnsi="Arial" w:cs="Arial"/>
          <w:color w:val="000000"/>
        </w:rPr>
        <w:t xml:space="preserve">as the one for that organism </w:t>
      </w:r>
      <w:r w:rsidR="001A657E">
        <w:rPr>
          <w:rFonts w:ascii="Arial" w:eastAsia="Times New Roman" w:hAnsi="Arial" w:cs="Arial"/>
          <w:color w:val="000000"/>
        </w:rPr>
        <w:t xml:space="preserve">for the final alignment </w:t>
      </w:r>
    </w:p>
    <w:p w:rsidR="001A657E" w:rsidRPr="001A657E" w:rsidRDefault="001A657E" w:rsidP="001A657E">
      <w:pPr>
        <w:pStyle w:val="ListParagraph"/>
        <w:rPr>
          <w:rFonts w:ascii="Arial" w:eastAsia="Times New Roman" w:hAnsi="Arial" w:cs="Arial"/>
          <w:color w:val="000000"/>
        </w:rPr>
      </w:pPr>
    </w:p>
    <w:p w:rsidR="009A336A" w:rsidRDefault="009A336A" w:rsidP="001A657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1A657E">
        <w:rPr>
          <w:rFonts w:ascii="Arial" w:eastAsia="Times New Roman" w:hAnsi="Arial" w:cs="Arial"/>
          <w:color w:val="000000"/>
        </w:rPr>
        <w:t xml:space="preserve">If </w:t>
      </w:r>
      <w:r w:rsidR="001A657E">
        <w:rPr>
          <w:rFonts w:ascii="Arial" w:eastAsia="Times New Roman" w:hAnsi="Arial" w:cs="Arial"/>
          <w:color w:val="000000"/>
        </w:rPr>
        <w:t xml:space="preserve">the </w:t>
      </w:r>
      <w:r w:rsidR="005C04C0">
        <w:rPr>
          <w:rFonts w:ascii="Arial" w:eastAsia="Times New Roman" w:hAnsi="Arial" w:cs="Arial"/>
          <w:color w:val="000000"/>
        </w:rPr>
        <w:t xml:space="preserve">first </w:t>
      </w:r>
      <w:r w:rsidR="00955C28">
        <w:rPr>
          <w:rFonts w:ascii="Arial" w:eastAsia="Times New Roman" w:hAnsi="Arial" w:cs="Arial"/>
          <w:color w:val="000000"/>
        </w:rPr>
        <w:t>r</w:t>
      </w:r>
      <w:r w:rsidR="001A657E">
        <w:rPr>
          <w:rFonts w:ascii="Arial" w:eastAsia="Times New Roman" w:hAnsi="Arial" w:cs="Arial"/>
          <w:color w:val="000000"/>
        </w:rPr>
        <w:t>esult from step #</w:t>
      </w:r>
      <w:r w:rsidR="005C04C0">
        <w:rPr>
          <w:rFonts w:ascii="Arial" w:eastAsia="Times New Roman" w:hAnsi="Arial" w:cs="Arial"/>
          <w:color w:val="000000"/>
        </w:rPr>
        <w:t>2</w:t>
      </w:r>
      <w:r w:rsidR="001A657E">
        <w:rPr>
          <w:rFonts w:ascii="Arial" w:eastAsia="Times New Roman" w:hAnsi="Arial" w:cs="Arial"/>
          <w:color w:val="000000"/>
        </w:rPr>
        <w:t xml:space="preserve"> doesn’t match 100% to original</w:t>
      </w:r>
      <w:r w:rsidR="005C04C0">
        <w:rPr>
          <w:rFonts w:ascii="Arial" w:eastAsia="Times New Roman" w:hAnsi="Arial" w:cs="Arial"/>
          <w:color w:val="000000"/>
        </w:rPr>
        <w:t xml:space="preserve">, </w:t>
      </w:r>
      <w:r w:rsidRPr="001A657E">
        <w:rPr>
          <w:rFonts w:ascii="Arial" w:eastAsia="Times New Roman" w:hAnsi="Arial" w:cs="Arial"/>
          <w:color w:val="000000"/>
        </w:rPr>
        <w:t xml:space="preserve">then go back to the output from </w:t>
      </w:r>
      <w:r w:rsidR="005C04C0">
        <w:rPr>
          <w:rFonts w:ascii="Arial" w:eastAsia="Times New Roman" w:hAnsi="Arial" w:cs="Arial"/>
          <w:color w:val="000000"/>
        </w:rPr>
        <w:t xml:space="preserve">step </w:t>
      </w:r>
      <w:r w:rsidR="001A657E">
        <w:rPr>
          <w:rFonts w:ascii="Arial" w:eastAsia="Times New Roman" w:hAnsi="Arial" w:cs="Arial"/>
          <w:color w:val="000000"/>
        </w:rPr>
        <w:t>#2</w:t>
      </w:r>
      <w:r w:rsidRPr="001A657E">
        <w:rPr>
          <w:rFonts w:ascii="Arial" w:eastAsia="Times New Roman" w:hAnsi="Arial" w:cs="Arial"/>
          <w:color w:val="000000"/>
        </w:rPr>
        <w:t xml:space="preserve"> and </w:t>
      </w:r>
      <w:r w:rsidR="005C04C0">
        <w:rPr>
          <w:rFonts w:ascii="Arial" w:eastAsia="Times New Roman" w:hAnsi="Arial" w:cs="Arial"/>
          <w:color w:val="000000"/>
        </w:rPr>
        <w:t xml:space="preserve">repeat steps #3-5 with </w:t>
      </w:r>
      <w:r w:rsidR="001A657E">
        <w:rPr>
          <w:rFonts w:ascii="Arial" w:eastAsia="Times New Roman" w:hAnsi="Arial" w:cs="Arial"/>
          <w:color w:val="000000"/>
        </w:rPr>
        <w:t>the 2</w:t>
      </w:r>
      <w:r w:rsidR="001A657E" w:rsidRPr="001A657E">
        <w:rPr>
          <w:rFonts w:ascii="Arial" w:eastAsia="Times New Roman" w:hAnsi="Arial" w:cs="Arial"/>
          <w:color w:val="000000"/>
          <w:vertAlign w:val="superscript"/>
        </w:rPr>
        <w:t>nd</w:t>
      </w:r>
      <w:r w:rsidR="001A657E">
        <w:rPr>
          <w:rFonts w:ascii="Arial" w:eastAsia="Times New Roman" w:hAnsi="Arial" w:cs="Arial"/>
          <w:color w:val="000000"/>
        </w:rPr>
        <w:t xml:space="preserve"> hit </w:t>
      </w:r>
    </w:p>
    <w:p w:rsidR="001A657E" w:rsidRPr="001A657E" w:rsidRDefault="001A657E" w:rsidP="001A657E">
      <w:pPr>
        <w:pStyle w:val="ListParagraph"/>
        <w:rPr>
          <w:rFonts w:ascii="Arial" w:eastAsia="Times New Roman" w:hAnsi="Arial" w:cs="Arial"/>
          <w:color w:val="000000"/>
        </w:rPr>
      </w:pPr>
    </w:p>
    <w:p w:rsidR="005C04C0" w:rsidRDefault="009A336A" w:rsidP="00D06E0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D06E0E">
        <w:rPr>
          <w:rFonts w:ascii="Arial" w:eastAsia="Times New Roman" w:hAnsi="Arial" w:cs="Arial"/>
          <w:color w:val="000000"/>
        </w:rPr>
        <w:t xml:space="preserve">Continue </w:t>
      </w:r>
      <w:r w:rsidR="00D06E0E">
        <w:rPr>
          <w:rFonts w:ascii="Arial" w:eastAsia="Times New Roman" w:hAnsi="Arial" w:cs="Arial"/>
          <w:color w:val="000000"/>
        </w:rPr>
        <w:t xml:space="preserve">to go back to the results from step #2, checking up to the first 5 </w:t>
      </w:r>
      <w:r w:rsidR="005C04C0">
        <w:rPr>
          <w:rFonts w:ascii="Arial" w:eastAsia="Times New Roman" w:hAnsi="Arial" w:cs="Arial"/>
          <w:color w:val="000000"/>
        </w:rPr>
        <w:t>results, using steps #3-5</w:t>
      </w:r>
    </w:p>
    <w:p w:rsidR="005C04C0" w:rsidRPr="005C04C0" w:rsidRDefault="005C04C0" w:rsidP="005C04C0">
      <w:pPr>
        <w:pStyle w:val="ListParagraph"/>
        <w:rPr>
          <w:rFonts w:ascii="Arial" w:eastAsia="Times New Roman" w:hAnsi="Arial" w:cs="Arial"/>
          <w:color w:val="000000"/>
        </w:rPr>
      </w:pPr>
    </w:p>
    <w:p w:rsidR="009A336A" w:rsidRDefault="005C04C0" w:rsidP="005C04C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none of the first 5 results from step #2 match the original sequence from step #1, then discard that organism &amp; don’t include in the alignment</w:t>
      </w:r>
    </w:p>
    <w:p w:rsidR="005C04C0" w:rsidRPr="005C04C0" w:rsidRDefault="005C04C0" w:rsidP="005C04C0">
      <w:pPr>
        <w:pStyle w:val="ListParagraph"/>
        <w:rPr>
          <w:rFonts w:ascii="Arial" w:eastAsia="Times New Roman" w:hAnsi="Arial" w:cs="Arial"/>
          <w:color w:val="000000"/>
        </w:rPr>
      </w:pPr>
    </w:p>
    <w:p w:rsidR="004A1679" w:rsidRDefault="005C04C0" w:rsidP="004A26E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955C28">
        <w:rPr>
          <w:rFonts w:ascii="Arial" w:eastAsia="Times New Roman" w:hAnsi="Arial" w:cs="Arial"/>
          <w:color w:val="000000"/>
        </w:rPr>
        <w:t xml:space="preserve">Repeat all of these steps as needed to find a sequence for each organism listed </w:t>
      </w:r>
      <w:r w:rsidR="00772773" w:rsidRPr="00955C28">
        <w:rPr>
          <w:rFonts w:ascii="Arial" w:eastAsia="Times New Roman" w:hAnsi="Arial" w:cs="Arial"/>
          <w:color w:val="000000"/>
        </w:rPr>
        <w:t>below</w:t>
      </w:r>
    </w:p>
    <w:p w:rsidR="00955C28" w:rsidRPr="00955C28" w:rsidRDefault="00955C28" w:rsidP="00955C28">
      <w:pPr>
        <w:pStyle w:val="ListParagraph"/>
        <w:rPr>
          <w:rFonts w:ascii="Arial" w:eastAsia="Times New Roman" w:hAnsi="Arial" w:cs="Arial"/>
          <w:color w:val="000000"/>
        </w:rPr>
      </w:pPr>
    </w:p>
    <w:p w:rsidR="00955C28" w:rsidRPr="00955C28" w:rsidRDefault="00955C28" w:rsidP="00955C28">
      <w:pPr>
        <w:rPr>
          <w:rFonts w:ascii="Arial" w:eastAsia="Times New Roman" w:hAnsi="Arial" w:cs="Arial"/>
          <w:color w:val="000000"/>
        </w:rPr>
      </w:pPr>
    </w:p>
    <w:p w:rsidR="004A1679" w:rsidRDefault="004A1679" w:rsidP="004A1679">
      <w:pPr>
        <w:rPr>
          <w:rFonts w:ascii="Arial" w:eastAsia="Times New Roman" w:hAnsi="Arial" w:cs="Arial"/>
          <w:color w:val="000000"/>
        </w:rPr>
      </w:pPr>
    </w:p>
    <w:p w:rsidR="008E08EC" w:rsidRDefault="008E08EC" w:rsidP="004A1679">
      <w:pPr>
        <w:rPr>
          <w:rFonts w:ascii="Helvetica" w:eastAsia="Times New Roman" w:hAnsi="Helvetica" w:cs="Arial"/>
          <w:color w:val="000000"/>
          <w:u w:val="single"/>
        </w:rPr>
      </w:pPr>
    </w:p>
    <w:p w:rsidR="004A1679" w:rsidRPr="00772773" w:rsidRDefault="004A1679" w:rsidP="004A1679">
      <w:pPr>
        <w:rPr>
          <w:rFonts w:ascii="Helvetica" w:eastAsia="Times New Roman" w:hAnsi="Helvetica" w:cs="Arial"/>
          <w:color w:val="000000"/>
          <w:u w:val="single"/>
        </w:rPr>
      </w:pPr>
      <w:r w:rsidRPr="00772773">
        <w:rPr>
          <w:rFonts w:ascii="Helvetica" w:eastAsia="Times New Roman" w:hAnsi="Helvetica" w:cs="Arial"/>
          <w:color w:val="000000"/>
          <w:u w:val="single"/>
        </w:rPr>
        <w:t>Fungi</w:t>
      </w:r>
    </w:p>
    <w:p w:rsidR="00772773" w:rsidRDefault="00772773" w:rsidP="004A1679">
      <w:pPr>
        <w:rPr>
          <w:rFonts w:ascii="Helvetica" w:hAnsi="Helvetica"/>
        </w:rPr>
      </w:pPr>
      <w:r w:rsidRPr="004A1679">
        <w:rPr>
          <w:rFonts w:ascii="Helvetica" w:hAnsi="Helvetica"/>
        </w:rPr>
        <w:t>Saccharomyces cerevisiae</w:t>
      </w:r>
      <w:r>
        <w:rPr>
          <w:rFonts w:ascii="Helvetica" w:hAnsi="Helvetica"/>
        </w:rPr>
        <w:t xml:space="preserve"> (start sequence)</w:t>
      </w:r>
    </w:p>
    <w:p w:rsidR="004A1679" w:rsidRPr="004A1679" w:rsidRDefault="004A1679" w:rsidP="004A1679">
      <w:pPr>
        <w:rPr>
          <w:rFonts w:ascii="Helvetica" w:hAnsi="Helvetica"/>
        </w:rPr>
      </w:pPr>
      <w:proofErr w:type="spellStart"/>
      <w:r w:rsidRPr="004A1679">
        <w:rPr>
          <w:rFonts w:ascii="Helvetica" w:hAnsi="Helvetica"/>
        </w:rPr>
        <w:t>Schizosaccharomyces</w:t>
      </w:r>
      <w:proofErr w:type="spellEnd"/>
      <w:r w:rsidRPr="004A1679">
        <w:rPr>
          <w:rFonts w:ascii="Helvetica" w:hAnsi="Helvetica"/>
        </w:rPr>
        <w:t xml:space="preserve"> pombe</w:t>
      </w:r>
    </w:p>
    <w:p w:rsidR="004A1679" w:rsidRPr="004A1679" w:rsidRDefault="004A1679" w:rsidP="004A1679">
      <w:pPr>
        <w:rPr>
          <w:rFonts w:ascii="Helvetica" w:hAnsi="Helvetica"/>
        </w:rPr>
      </w:pPr>
      <w:proofErr w:type="spellStart"/>
      <w:r w:rsidRPr="004A1679">
        <w:rPr>
          <w:rFonts w:ascii="Helvetica" w:hAnsi="Helvetica"/>
        </w:rPr>
        <w:t>Scheffersomyces</w:t>
      </w:r>
      <w:proofErr w:type="spellEnd"/>
      <w:r w:rsidRPr="004A1679">
        <w:rPr>
          <w:rFonts w:ascii="Helvetica" w:hAnsi="Helvetica"/>
        </w:rPr>
        <w:t xml:space="preserve"> </w:t>
      </w:r>
      <w:proofErr w:type="spellStart"/>
      <w:r w:rsidRPr="004A1679">
        <w:rPr>
          <w:rFonts w:ascii="Helvetica" w:hAnsi="Helvetica"/>
        </w:rPr>
        <w:t>stipitis</w:t>
      </w:r>
      <w:proofErr w:type="spellEnd"/>
    </w:p>
    <w:p w:rsidR="004A1679" w:rsidRPr="004A1679" w:rsidRDefault="004A1679" w:rsidP="004A1679">
      <w:pPr>
        <w:rPr>
          <w:rFonts w:ascii="Helvetica" w:hAnsi="Helvetica"/>
        </w:rPr>
      </w:pPr>
      <w:proofErr w:type="spellStart"/>
      <w:r w:rsidRPr="004A1679">
        <w:rPr>
          <w:rFonts w:ascii="Helvetica" w:hAnsi="Helvetica"/>
        </w:rPr>
        <w:t>Ogataea</w:t>
      </w:r>
      <w:proofErr w:type="spellEnd"/>
      <w:r w:rsidRPr="004A1679">
        <w:rPr>
          <w:rFonts w:ascii="Helvetica" w:hAnsi="Helvetica"/>
        </w:rPr>
        <w:t xml:space="preserve"> </w:t>
      </w:r>
      <w:proofErr w:type="spellStart"/>
      <w:r w:rsidRPr="004A1679">
        <w:rPr>
          <w:rFonts w:ascii="Helvetica" w:hAnsi="Helvetica"/>
        </w:rPr>
        <w:t>parapolymorpha</w:t>
      </w:r>
      <w:proofErr w:type="spellEnd"/>
    </w:p>
    <w:p w:rsidR="004A1679" w:rsidRPr="004A1679" w:rsidRDefault="004A1679" w:rsidP="004A1679">
      <w:pPr>
        <w:rPr>
          <w:rFonts w:ascii="Helvetica" w:hAnsi="Helvetica"/>
        </w:rPr>
      </w:pPr>
      <w:proofErr w:type="spellStart"/>
      <w:r w:rsidRPr="004A1679">
        <w:rPr>
          <w:rFonts w:ascii="Helvetica" w:hAnsi="Helvetica"/>
        </w:rPr>
        <w:t>Komagataella</w:t>
      </w:r>
      <w:proofErr w:type="spellEnd"/>
      <w:r w:rsidRPr="004A1679">
        <w:rPr>
          <w:rFonts w:ascii="Helvetica" w:hAnsi="Helvetica"/>
        </w:rPr>
        <w:t xml:space="preserve"> </w:t>
      </w:r>
      <w:proofErr w:type="spellStart"/>
      <w:r w:rsidRPr="004A1679">
        <w:rPr>
          <w:rFonts w:ascii="Helvetica" w:hAnsi="Helvetica"/>
        </w:rPr>
        <w:t>phaffii</w:t>
      </w:r>
      <w:proofErr w:type="spellEnd"/>
    </w:p>
    <w:p w:rsidR="004A1679" w:rsidRPr="004A1679" w:rsidRDefault="004A1679" w:rsidP="004A1679">
      <w:pPr>
        <w:rPr>
          <w:rFonts w:ascii="Helvetica" w:hAnsi="Helvetica"/>
        </w:rPr>
      </w:pPr>
      <w:proofErr w:type="spellStart"/>
      <w:r w:rsidRPr="004A1679">
        <w:rPr>
          <w:rFonts w:ascii="Helvetica" w:hAnsi="Helvetica"/>
        </w:rPr>
        <w:t>Cyberlindnera</w:t>
      </w:r>
      <w:proofErr w:type="spellEnd"/>
      <w:r w:rsidRPr="004A1679">
        <w:rPr>
          <w:rFonts w:ascii="Helvetica" w:hAnsi="Helvetica"/>
        </w:rPr>
        <w:t xml:space="preserve"> </w:t>
      </w:r>
      <w:proofErr w:type="spellStart"/>
      <w:r w:rsidRPr="004A1679">
        <w:rPr>
          <w:rFonts w:ascii="Helvetica" w:hAnsi="Helvetica"/>
        </w:rPr>
        <w:t>fabianii</w:t>
      </w:r>
      <w:proofErr w:type="spellEnd"/>
    </w:p>
    <w:p w:rsidR="004A1679" w:rsidRPr="004A1679" w:rsidRDefault="004A1679" w:rsidP="004A1679">
      <w:pPr>
        <w:rPr>
          <w:rFonts w:ascii="Helvetica" w:hAnsi="Helvetica"/>
        </w:rPr>
      </w:pPr>
      <w:proofErr w:type="spellStart"/>
      <w:r w:rsidRPr="004A1679">
        <w:rPr>
          <w:rFonts w:ascii="Helvetica" w:hAnsi="Helvetica"/>
        </w:rPr>
        <w:t>Kluyveromyces</w:t>
      </w:r>
      <w:proofErr w:type="spellEnd"/>
      <w:r w:rsidRPr="004A1679">
        <w:rPr>
          <w:rFonts w:ascii="Helvetica" w:hAnsi="Helvetica"/>
        </w:rPr>
        <w:t xml:space="preserve"> lactis</w:t>
      </w:r>
    </w:p>
    <w:p w:rsidR="004A1679" w:rsidRPr="004A1679" w:rsidRDefault="004A1679" w:rsidP="004A1679">
      <w:pPr>
        <w:rPr>
          <w:rFonts w:ascii="Helvetica" w:hAnsi="Helvetica"/>
        </w:rPr>
      </w:pPr>
      <w:proofErr w:type="spellStart"/>
      <w:r w:rsidRPr="004A1679">
        <w:rPr>
          <w:rFonts w:ascii="Helvetica" w:hAnsi="Helvetica"/>
        </w:rPr>
        <w:t>Vanderwaltozyma</w:t>
      </w:r>
      <w:proofErr w:type="spellEnd"/>
      <w:r w:rsidRPr="004A1679">
        <w:rPr>
          <w:rFonts w:ascii="Helvetica" w:hAnsi="Helvetica"/>
        </w:rPr>
        <w:t xml:space="preserve"> </w:t>
      </w:r>
      <w:proofErr w:type="spellStart"/>
      <w:r w:rsidRPr="004A1679">
        <w:rPr>
          <w:rFonts w:ascii="Helvetica" w:hAnsi="Helvetica"/>
        </w:rPr>
        <w:t>polyspora</w:t>
      </w:r>
      <w:proofErr w:type="spellEnd"/>
    </w:p>
    <w:p w:rsidR="004A1679" w:rsidRPr="004A1679" w:rsidRDefault="004A1679" w:rsidP="004A1679">
      <w:pPr>
        <w:rPr>
          <w:rFonts w:ascii="Helvetica" w:hAnsi="Helvetica"/>
        </w:rPr>
      </w:pPr>
      <w:r w:rsidRPr="004A1679">
        <w:rPr>
          <w:rFonts w:ascii="Helvetica" w:hAnsi="Helvetica"/>
        </w:rPr>
        <w:t xml:space="preserve">Zygosaccharomyces </w:t>
      </w:r>
      <w:proofErr w:type="spellStart"/>
      <w:r w:rsidRPr="004A1679">
        <w:rPr>
          <w:rFonts w:ascii="Helvetica" w:hAnsi="Helvetica"/>
        </w:rPr>
        <w:t>rouxii</w:t>
      </w:r>
      <w:proofErr w:type="spellEnd"/>
    </w:p>
    <w:p w:rsidR="004A1679" w:rsidRPr="004A1679" w:rsidRDefault="004A1679" w:rsidP="004A1679">
      <w:pPr>
        <w:rPr>
          <w:rFonts w:ascii="Helvetica" w:hAnsi="Helvetica"/>
        </w:rPr>
      </w:pPr>
      <w:r w:rsidRPr="004A1679">
        <w:rPr>
          <w:rFonts w:ascii="Helvetica" w:hAnsi="Helvetica"/>
        </w:rPr>
        <w:t>Saccharomyces paradoxus</w:t>
      </w:r>
    </w:p>
    <w:p w:rsidR="004A1679" w:rsidRPr="004A1679" w:rsidRDefault="004A1679" w:rsidP="004A1679">
      <w:pPr>
        <w:rPr>
          <w:rFonts w:ascii="Helvetica" w:hAnsi="Helvetica"/>
        </w:rPr>
      </w:pPr>
      <w:r w:rsidRPr="004A1679">
        <w:rPr>
          <w:rFonts w:ascii="Helvetica" w:hAnsi="Helvetica"/>
        </w:rPr>
        <w:t>Candida glabrata</w:t>
      </w:r>
    </w:p>
    <w:p w:rsidR="004A1679" w:rsidRPr="004A1679" w:rsidRDefault="004A1679" w:rsidP="004A1679">
      <w:pPr>
        <w:rPr>
          <w:rFonts w:ascii="Helvetica" w:hAnsi="Helvetica"/>
        </w:rPr>
      </w:pPr>
      <w:proofErr w:type="spellStart"/>
      <w:r w:rsidRPr="004A1679">
        <w:rPr>
          <w:rFonts w:ascii="Helvetica" w:hAnsi="Helvetica"/>
        </w:rPr>
        <w:t>Lachancea</w:t>
      </w:r>
      <w:proofErr w:type="spellEnd"/>
      <w:r w:rsidRPr="004A1679">
        <w:rPr>
          <w:rFonts w:ascii="Helvetica" w:hAnsi="Helvetica"/>
        </w:rPr>
        <w:t xml:space="preserve"> </w:t>
      </w:r>
      <w:proofErr w:type="spellStart"/>
      <w:r w:rsidRPr="004A1679">
        <w:rPr>
          <w:rFonts w:ascii="Helvetica" w:hAnsi="Helvetica"/>
        </w:rPr>
        <w:t>fermentati</w:t>
      </w:r>
      <w:proofErr w:type="spellEnd"/>
    </w:p>
    <w:p w:rsidR="004A1679" w:rsidRPr="004A1679" w:rsidRDefault="004A1679" w:rsidP="004A1679">
      <w:pPr>
        <w:rPr>
          <w:rFonts w:ascii="Helvetica" w:hAnsi="Helvetica"/>
        </w:rPr>
      </w:pPr>
      <w:proofErr w:type="spellStart"/>
      <w:r w:rsidRPr="004A1679">
        <w:rPr>
          <w:rFonts w:ascii="Helvetica" w:hAnsi="Helvetica"/>
        </w:rPr>
        <w:t>Ashbya</w:t>
      </w:r>
      <w:proofErr w:type="spellEnd"/>
      <w:r w:rsidRPr="004A1679">
        <w:rPr>
          <w:rFonts w:ascii="Helvetica" w:hAnsi="Helvetica"/>
        </w:rPr>
        <w:t xml:space="preserve"> gossypii</w:t>
      </w:r>
    </w:p>
    <w:p w:rsidR="004A1679" w:rsidRPr="004A1679" w:rsidRDefault="004A1679" w:rsidP="004A1679">
      <w:pPr>
        <w:rPr>
          <w:rFonts w:ascii="Helvetica" w:hAnsi="Helvetica"/>
        </w:rPr>
      </w:pPr>
      <w:proofErr w:type="spellStart"/>
      <w:r w:rsidRPr="004A1679">
        <w:rPr>
          <w:rFonts w:ascii="Helvetica" w:hAnsi="Helvetica"/>
        </w:rPr>
        <w:t>Torulaspora</w:t>
      </w:r>
      <w:proofErr w:type="spellEnd"/>
      <w:r w:rsidRPr="004A1679">
        <w:rPr>
          <w:rFonts w:ascii="Helvetica" w:hAnsi="Helvetica"/>
        </w:rPr>
        <w:t xml:space="preserve"> </w:t>
      </w:r>
      <w:proofErr w:type="spellStart"/>
      <w:r w:rsidRPr="004A1679">
        <w:rPr>
          <w:rFonts w:ascii="Helvetica" w:hAnsi="Helvetica"/>
        </w:rPr>
        <w:t>delbruecki</w:t>
      </w:r>
      <w:proofErr w:type="spellEnd"/>
    </w:p>
    <w:p w:rsidR="004A1679" w:rsidRPr="004A1679" w:rsidRDefault="004A1679" w:rsidP="004A1679">
      <w:pPr>
        <w:rPr>
          <w:rFonts w:ascii="Helvetica" w:hAnsi="Helvetica"/>
        </w:rPr>
      </w:pPr>
      <w:proofErr w:type="spellStart"/>
      <w:r w:rsidRPr="004A1679">
        <w:rPr>
          <w:rFonts w:ascii="Helvetica" w:hAnsi="Helvetica"/>
        </w:rPr>
        <w:t>Naumovozyma</w:t>
      </w:r>
      <w:proofErr w:type="spellEnd"/>
      <w:r w:rsidRPr="004A1679">
        <w:rPr>
          <w:rFonts w:ascii="Helvetica" w:hAnsi="Helvetica"/>
        </w:rPr>
        <w:t xml:space="preserve"> </w:t>
      </w:r>
      <w:proofErr w:type="spellStart"/>
      <w:r w:rsidRPr="004A1679">
        <w:rPr>
          <w:rFonts w:ascii="Helvetica" w:hAnsi="Helvetica"/>
        </w:rPr>
        <w:t>castellii</w:t>
      </w:r>
      <w:proofErr w:type="spellEnd"/>
    </w:p>
    <w:p w:rsidR="004A1679" w:rsidRPr="004A1679" w:rsidRDefault="004A1679" w:rsidP="004A1679">
      <w:pPr>
        <w:rPr>
          <w:rFonts w:ascii="Helvetica" w:hAnsi="Helvetica"/>
        </w:rPr>
      </w:pPr>
      <w:proofErr w:type="spellStart"/>
      <w:r w:rsidRPr="004A1679">
        <w:rPr>
          <w:rFonts w:ascii="Helvetica" w:hAnsi="Helvetica"/>
        </w:rPr>
        <w:t>Cyberlindnera</w:t>
      </w:r>
      <w:proofErr w:type="spellEnd"/>
      <w:r w:rsidRPr="004A1679">
        <w:rPr>
          <w:rFonts w:ascii="Helvetica" w:hAnsi="Helvetica"/>
        </w:rPr>
        <w:t xml:space="preserve"> </w:t>
      </w:r>
      <w:proofErr w:type="spellStart"/>
      <w:r w:rsidRPr="004A1679">
        <w:rPr>
          <w:rFonts w:ascii="Helvetica" w:hAnsi="Helvetica"/>
        </w:rPr>
        <w:t>jadinii</w:t>
      </w:r>
      <w:proofErr w:type="spellEnd"/>
    </w:p>
    <w:p w:rsidR="004A1679" w:rsidRPr="004A1679" w:rsidRDefault="004A1679" w:rsidP="004A1679">
      <w:pPr>
        <w:rPr>
          <w:rFonts w:ascii="Helvetica" w:hAnsi="Helvetica"/>
        </w:rPr>
      </w:pPr>
      <w:proofErr w:type="spellStart"/>
      <w:r w:rsidRPr="004A1679">
        <w:rPr>
          <w:rFonts w:ascii="Helvetica" w:hAnsi="Helvetica"/>
        </w:rPr>
        <w:t>Pachysolen</w:t>
      </w:r>
      <w:proofErr w:type="spellEnd"/>
      <w:r w:rsidRPr="004A1679">
        <w:rPr>
          <w:rFonts w:ascii="Helvetica" w:hAnsi="Helvetica"/>
        </w:rPr>
        <w:t xml:space="preserve"> </w:t>
      </w:r>
      <w:proofErr w:type="spellStart"/>
      <w:r w:rsidRPr="004A1679">
        <w:rPr>
          <w:rFonts w:ascii="Helvetica" w:hAnsi="Helvetica"/>
        </w:rPr>
        <w:t>tannophilus</w:t>
      </w:r>
      <w:proofErr w:type="spellEnd"/>
    </w:p>
    <w:p w:rsidR="004A1679" w:rsidRPr="004A1679" w:rsidRDefault="004A1679" w:rsidP="004A1679">
      <w:pPr>
        <w:rPr>
          <w:rFonts w:ascii="Helvetica" w:hAnsi="Helvetica"/>
        </w:rPr>
      </w:pPr>
      <w:r w:rsidRPr="004A1679">
        <w:rPr>
          <w:rFonts w:ascii="Helvetica" w:hAnsi="Helvetica"/>
        </w:rPr>
        <w:t>Candida auris</w:t>
      </w:r>
    </w:p>
    <w:p w:rsidR="004A1679" w:rsidRPr="004A1679" w:rsidRDefault="004A1679" w:rsidP="004A1679">
      <w:pPr>
        <w:rPr>
          <w:rFonts w:ascii="Helvetica" w:eastAsia="Times New Roman" w:hAnsi="Helvetica" w:cs="Arial"/>
          <w:color w:val="000000"/>
        </w:rPr>
      </w:pPr>
    </w:p>
    <w:p w:rsidR="004A1679" w:rsidRPr="004A1679" w:rsidRDefault="004A1679" w:rsidP="004A1679">
      <w:pPr>
        <w:rPr>
          <w:rFonts w:ascii="Helvetica" w:eastAsia="Times New Roman" w:hAnsi="Helvetica" w:cs="Arial"/>
          <w:color w:val="000000"/>
        </w:rPr>
      </w:pPr>
    </w:p>
    <w:p w:rsidR="004A1679" w:rsidRPr="004A1679" w:rsidRDefault="004A1679" w:rsidP="004A1679">
      <w:pPr>
        <w:rPr>
          <w:rFonts w:ascii="Helvetica" w:hAnsi="Helvetica"/>
        </w:rPr>
      </w:pPr>
    </w:p>
    <w:p w:rsidR="004A1679" w:rsidRPr="004A1679" w:rsidRDefault="004A1679" w:rsidP="004A1679">
      <w:pPr>
        <w:rPr>
          <w:rFonts w:ascii="Helvetica" w:eastAsia="Times New Roman" w:hAnsi="Helvetica" w:cs="Arial"/>
          <w:color w:val="000000"/>
        </w:rPr>
      </w:pPr>
    </w:p>
    <w:sectPr w:rsidR="004A1679" w:rsidRPr="004A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A7A54"/>
    <w:multiLevelType w:val="hybridMultilevel"/>
    <w:tmpl w:val="2140FCD6"/>
    <w:lvl w:ilvl="0" w:tplc="F3DA910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0F0CD1"/>
    <w:multiLevelType w:val="hybridMultilevel"/>
    <w:tmpl w:val="8E5A7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D0B38"/>
    <w:multiLevelType w:val="multilevel"/>
    <w:tmpl w:val="20E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225155">
    <w:abstractNumId w:val="2"/>
  </w:num>
  <w:num w:numId="2" w16cid:durableId="1170410005">
    <w:abstractNumId w:val="0"/>
  </w:num>
  <w:num w:numId="3" w16cid:durableId="16583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01"/>
    <w:rsid w:val="0000429E"/>
    <w:rsid w:val="000113A8"/>
    <w:rsid w:val="00030F38"/>
    <w:rsid w:val="00035072"/>
    <w:rsid w:val="00035125"/>
    <w:rsid w:val="00041B42"/>
    <w:rsid w:val="00043B50"/>
    <w:rsid w:val="00044FE4"/>
    <w:rsid w:val="00045B69"/>
    <w:rsid w:val="000508B7"/>
    <w:rsid w:val="00053F52"/>
    <w:rsid w:val="0005572E"/>
    <w:rsid w:val="00062EA2"/>
    <w:rsid w:val="00065F78"/>
    <w:rsid w:val="00067F96"/>
    <w:rsid w:val="00071506"/>
    <w:rsid w:val="00072788"/>
    <w:rsid w:val="00073350"/>
    <w:rsid w:val="00074977"/>
    <w:rsid w:val="00077851"/>
    <w:rsid w:val="000823CE"/>
    <w:rsid w:val="000909DF"/>
    <w:rsid w:val="00092FF3"/>
    <w:rsid w:val="00095336"/>
    <w:rsid w:val="000976CC"/>
    <w:rsid w:val="000A1D5F"/>
    <w:rsid w:val="000A6652"/>
    <w:rsid w:val="000A7CDC"/>
    <w:rsid w:val="000A7D32"/>
    <w:rsid w:val="000B18B8"/>
    <w:rsid w:val="000D0DD0"/>
    <w:rsid w:val="000D1261"/>
    <w:rsid w:val="000D577C"/>
    <w:rsid w:val="000E1A00"/>
    <w:rsid w:val="000E750C"/>
    <w:rsid w:val="000F115F"/>
    <w:rsid w:val="000F16A4"/>
    <w:rsid w:val="000F18EF"/>
    <w:rsid w:val="000F2CBB"/>
    <w:rsid w:val="000F7309"/>
    <w:rsid w:val="001009B8"/>
    <w:rsid w:val="00101BB0"/>
    <w:rsid w:val="00103677"/>
    <w:rsid w:val="00104995"/>
    <w:rsid w:val="00114CCB"/>
    <w:rsid w:val="00115A53"/>
    <w:rsid w:val="00117A76"/>
    <w:rsid w:val="0012542D"/>
    <w:rsid w:val="00137BC0"/>
    <w:rsid w:val="001428BA"/>
    <w:rsid w:val="00153880"/>
    <w:rsid w:val="00153D57"/>
    <w:rsid w:val="0015450A"/>
    <w:rsid w:val="00154843"/>
    <w:rsid w:val="00154A14"/>
    <w:rsid w:val="00154BA6"/>
    <w:rsid w:val="0016121B"/>
    <w:rsid w:val="00161B9C"/>
    <w:rsid w:val="0016426F"/>
    <w:rsid w:val="00166A14"/>
    <w:rsid w:val="001704AD"/>
    <w:rsid w:val="00171165"/>
    <w:rsid w:val="0017341F"/>
    <w:rsid w:val="00174C17"/>
    <w:rsid w:val="001935B2"/>
    <w:rsid w:val="001A21BD"/>
    <w:rsid w:val="001A657E"/>
    <w:rsid w:val="001A77BE"/>
    <w:rsid w:val="001A7863"/>
    <w:rsid w:val="001A7A1D"/>
    <w:rsid w:val="001B12FC"/>
    <w:rsid w:val="001B79F8"/>
    <w:rsid w:val="001B7F91"/>
    <w:rsid w:val="001C1422"/>
    <w:rsid w:val="001C1E5A"/>
    <w:rsid w:val="001C6466"/>
    <w:rsid w:val="001C7B56"/>
    <w:rsid w:val="001D0153"/>
    <w:rsid w:val="001D070F"/>
    <w:rsid w:val="001D1C19"/>
    <w:rsid w:val="001E2C62"/>
    <w:rsid w:val="001E67DF"/>
    <w:rsid w:val="001E7B10"/>
    <w:rsid w:val="001E7ED7"/>
    <w:rsid w:val="001F07B2"/>
    <w:rsid w:val="001F10CB"/>
    <w:rsid w:val="001F1495"/>
    <w:rsid w:val="001F4B5D"/>
    <w:rsid w:val="00206989"/>
    <w:rsid w:val="00220F44"/>
    <w:rsid w:val="00223F53"/>
    <w:rsid w:val="00224716"/>
    <w:rsid w:val="00227C29"/>
    <w:rsid w:val="0023135C"/>
    <w:rsid w:val="00244FE4"/>
    <w:rsid w:val="00246A47"/>
    <w:rsid w:val="00254CB9"/>
    <w:rsid w:val="00255DD8"/>
    <w:rsid w:val="00256E87"/>
    <w:rsid w:val="002577AE"/>
    <w:rsid w:val="00260DC0"/>
    <w:rsid w:val="00263B90"/>
    <w:rsid w:val="002731EC"/>
    <w:rsid w:val="0028202D"/>
    <w:rsid w:val="00284821"/>
    <w:rsid w:val="00284FCD"/>
    <w:rsid w:val="002853B8"/>
    <w:rsid w:val="0029301F"/>
    <w:rsid w:val="00295564"/>
    <w:rsid w:val="002A32CD"/>
    <w:rsid w:val="002B021E"/>
    <w:rsid w:val="002B1433"/>
    <w:rsid w:val="002B53EC"/>
    <w:rsid w:val="002B64DC"/>
    <w:rsid w:val="002C1F5E"/>
    <w:rsid w:val="002C372E"/>
    <w:rsid w:val="002D00ED"/>
    <w:rsid w:val="002D0DDE"/>
    <w:rsid w:val="002E0C47"/>
    <w:rsid w:val="002F4451"/>
    <w:rsid w:val="002F5911"/>
    <w:rsid w:val="002F5D69"/>
    <w:rsid w:val="00305298"/>
    <w:rsid w:val="00307442"/>
    <w:rsid w:val="003132E2"/>
    <w:rsid w:val="003208DD"/>
    <w:rsid w:val="003208E9"/>
    <w:rsid w:val="003213AD"/>
    <w:rsid w:val="003261F7"/>
    <w:rsid w:val="00327A52"/>
    <w:rsid w:val="003302A4"/>
    <w:rsid w:val="003349F6"/>
    <w:rsid w:val="0033621A"/>
    <w:rsid w:val="00337E00"/>
    <w:rsid w:val="00354476"/>
    <w:rsid w:val="00360527"/>
    <w:rsid w:val="00360F64"/>
    <w:rsid w:val="00361094"/>
    <w:rsid w:val="00362B62"/>
    <w:rsid w:val="00365BB9"/>
    <w:rsid w:val="00366259"/>
    <w:rsid w:val="00367672"/>
    <w:rsid w:val="00376E0E"/>
    <w:rsid w:val="00376FA4"/>
    <w:rsid w:val="003828F4"/>
    <w:rsid w:val="003A60DC"/>
    <w:rsid w:val="003C7D0E"/>
    <w:rsid w:val="003E12D7"/>
    <w:rsid w:val="003E628A"/>
    <w:rsid w:val="003E74D2"/>
    <w:rsid w:val="003F105C"/>
    <w:rsid w:val="003F5F66"/>
    <w:rsid w:val="003F68D7"/>
    <w:rsid w:val="003F70F2"/>
    <w:rsid w:val="003F7284"/>
    <w:rsid w:val="004049F7"/>
    <w:rsid w:val="00410948"/>
    <w:rsid w:val="00424004"/>
    <w:rsid w:val="00426C9F"/>
    <w:rsid w:val="004270A3"/>
    <w:rsid w:val="00442B47"/>
    <w:rsid w:val="00447878"/>
    <w:rsid w:val="0045149B"/>
    <w:rsid w:val="004528BF"/>
    <w:rsid w:val="00456B2B"/>
    <w:rsid w:val="0047498C"/>
    <w:rsid w:val="0048020A"/>
    <w:rsid w:val="004806B5"/>
    <w:rsid w:val="004814D9"/>
    <w:rsid w:val="00482A26"/>
    <w:rsid w:val="00483ED4"/>
    <w:rsid w:val="00485AB4"/>
    <w:rsid w:val="0048700B"/>
    <w:rsid w:val="004913F1"/>
    <w:rsid w:val="004915F0"/>
    <w:rsid w:val="004949C0"/>
    <w:rsid w:val="004967AE"/>
    <w:rsid w:val="004A1679"/>
    <w:rsid w:val="004A43C9"/>
    <w:rsid w:val="004B1C79"/>
    <w:rsid w:val="004B7436"/>
    <w:rsid w:val="004B7479"/>
    <w:rsid w:val="004C0C38"/>
    <w:rsid w:val="004D4DAF"/>
    <w:rsid w:val="004D5E54"/>
    <w:rsid w:val="004D62CA"/>
    <w:rsid w:val="004E7128"/>
    <w:rsid w:val="004E7508"/>
    <w:rsid w:val="004F2131"/>
    <w:rsid w:val="00502853"/>
    <w:rsid w:val="00510E67"/>
    <w:rsid w:val="005149CE"/>
    <w:rsid w:val="005203DF"/>
    <w:rsid w:val="005214B5"/>
    <w:rsid w:val="00532F90"/>
    <w:rsid w:val="005352F4"/>
    <w:rsid w:val="0053611A"/>
    <w:rsid w:val="00553615"/>
    <w:rsid w:val="005550FA"/>
    <w:rsid w:val="00557A2D"/>
    <w:rsid w:val="00560275"/>
    <w:rsid w:val="00560799"/>
    <w:rsid w:val="005611D9"/>
    <w:rsid w:val="00562AAB"/>
    <w:rsid w:val="0056451F"/>
    <w:rsid w:val="005819E1"/>
    <w:rsid w:val="00587EEA"/>
    <w:rsid w:val="00596D8D"/>
    <w:rsid w:val="005A143A"/>
    <w:rsid w:val="005B0E9F"/>
    <w:rsid w:val="005B399C"/>
    <w:rsid w:val="005B702E"/>
    <w:rsid w:val="005C04C0"/>
    <w:rsid w:val="005C0ADD"/>
    <w:rsid w:val="005C200C"/>
    <w:rsid w:val="005C5E38"/>
    <w:rsid w:val="005D3454"/>
    <w:rsid w:val="005E1FBA"/>
    <w:rsid w:val="005F081B"/>
    <w:rsid w:val="005F2C04"/>
    <w:rsid w:val="005F3ADF"/>
    <w:rsid w:val="005F564F"/>
    <w:rsid w:val="005F5CC6"/>
    <w:rsid w:val="005F68B1"/>
    <w:rsid w:val="006030FA"/>
    <w:rsid w:val="00605FB4"/>
    <w:rsid w:val="00606B39"/>
    <w:rsid w:val="00613B8A"/>
    <w:rsid w:val="00617816"/>
    <w:rsid w:val="00617962"/>
    <w:rsid w:val="00617E76"/>
    <w:rsid w:val="006304C9"/>
    <w:rsid w:val="0063361B"/>
    <w:rsid w:val="006342C7"/>
    <w:rsid w:val="00637036"/>
    <w:rsid w:val="006372DE"/>
    <w:rsid w:val="006415FD"/>
    <w:rsid w:val="00641BAD"/>
    <w:rsid w:val="00644A34"/>
    <w:rsid w:val="00646CE8"/>
    <w:rsid w:val="0065061E"/>
    <w:rsid w:val="006528E8"/>
    <w:rsid w:val="006528EE"/>
    <w:rsid w:val="006534B5"/>
    <w:rsid w:val="00663817"/>
    <w:rsid w:val="0067123D"/>
    <w:rsid w:val="00673503"/>
    <w:rsid w:val="00674747"/>
    <w:rsid w:val="006819D1"/>
    <w:rsid w:val="006858CD"/>
    <w:rsid w:val="00696530"/>
    <w:rsid w:val="00697174"/>
    <w:rsid w:val="006A0066"/>
    <w:rsid w:val="006A1337"/>
    <w:rsid w:val="006A173F"/>
    <w:rsid w:val="006A2E22"/>
    <w:rsid w:val="006A4DD1"/>
    <w:rsid w:val="006A6173"/>
    <w:rsid w:val="006B5B6B"/>
    <w:rsid w:val="006B7C5A"/>
    <w:rsid w:val="006B7F99"/>
    <w:rsid w:val="006C59B5"/>
    <w:rsid w:val="006D4CE8"/>
    <w:rsid w:val="006E0A78"/>
    <w:rsid w:val="006E2E79"/>
    <w:rsid w:val="006F2B89"/>
    <w:rsid w:val="006F2DD3"/>
    <w:rsid w:val="006F3D82"/>
    <w:rsid w:val="006F70AC"/>
    <w:rsid w:val="006F75E3"/>
    <w:rsid w:val="00704371"/>
    <w:rsid w:val="007052C0"/>
    <w:rsid w:val="00705CC6"/>
    <w:rsid w:val="0070635A"/>
    <w:rsid w:val="007125E1"/>
    <w:rsid w:val="00713018"/>
    <w:rsid w:val="00713043"/>
    <w:rsid w:val="00721EEC"/>
    <w:rsid w:val="00722730"/>
    <w:rsid w:val="00723515"/>
    <w:rsid w:val="007242B7"/>
    <w:rsid w:val="00725E4A"/>
    <w:rsid w:val="0073316E"/>
    <w:rsid w:val="007348E2"/>
    <w:rsid w:val="0074399D"/>
    <w:rsid w:val="00747FCB"/>
    <w:rsid w:val="00753103"/>
    <w:rsid w:val="00761EC9"/>
    <w:rsid w:val="0076367B"/>
    <w:rsid w:val="00772773"/>
    <w:rsid w:val="00773A41"/>
    <w:rsid w:val="007755EC"/>
    <w:rsid w:val="00775B94"/>
    <w:rsid w:val="00782C93"/>
    <w:rsid w:val="00791ABA"/>
    <w:rsid w:val="007A3657"/>
    <w:rsid w:val="007B2487"/>
    <w:rsid w:val="007B3464"/>
    <w:rsid w:val="007B62C8"/>
    <w:rsid w:val="007B6912"/>
    <w:rsid w:val="007B6B11"/>
    <w:rsid w:val="007B6B2A"/>
    <w:rsid w:val="007B6C8C"/>
    <w:rsid w:val="007B71F2"/>
    <w:rsid w:val="007B75FB"/>
    <w:rsid w:val="007C202E"/>
    <w:rsid w:val="007C42CE"/>
    <w:rsid w:val="007E7487"/>
    <w:rsid w:val="007F0533"/>
    <w:rsid w:val="007F1EEF"/>
    <w:rsid w:val="007F49FD"/>
    <w:rsid w:val="007F4DAC"/>
    <w:rsid w:val="0080032A"/>
    <w:rsid w:val="00802125"/>
    <w:rsid w:val="008077E6"/>
    <w:rsid w:val="00813EDF"/>
    <w:rsid w:val="0081489C"/>
    <w:rsid w:val="008176E5"/>
    <w:rsid w:val="00824CAA"/>
    <w:rsid w:val="00825A1A"/>
    <w:rsid w:val="00827F84"/>
    <w:rsid w:val="008357B5"/>
    <w:rsid w:val="00836902"/>
    <w:rsid w:val="00840800"/>
    <w:rsid w:val="00844593"/>
    <w:rsid w:val="00855ACA"/>
    <w:rsid w:val="00855AEF"/>
    <w:rsid w:val="00870B34"/>
    <w:rsid w:val="00882A4C"/>
    <w:rsid w:val="00890DC8"/>
    <w:rsid w:val="008B1994"/>
    <w:rsid w:val="008B386F"/>
    <w:rsid w:val="008B61C9"/>
    <w:rsid w:val="008C2E1A"/>
    <w:rsid w:val="008C65A1"/>
    <w:rsid w:val="008E08EC"/>
    <w:rsid w:val="008E0DB9"/>
    <w:rsid w:val="008E3823"/>
    <w:rsid w:val="008E451D"/>
    <w:rsid w:val="008E5065"/>
    <w:rsid w:val="008E73BF"/>
    <w:rsid w:val="008F3A01"/>
    <w:rsid w:val="008F7859"/>
    <w:rsid w:val="009015E5"/>
    <w:rsid w:val="009049A5"/>
    <w:rsid w:val="009116F0"/>
    <w:rsid w:val="00916508"/>
    <w:rsid w:val="00920773"/>
    <w:rsid w:val="009207AC"/>
    <w:rsid w:val="009408CA"/>
    <w:rsid w:val="00945C1B"/>
    <w:rsid w:val="00951887"/>
    <w:rsid w:val="009520E0"/>
    <w:rsid w:val="009558B8"/>
    <w:rsid w:val="00955C28"/>
    <w:rsid w:val="00960985"/>
    <w:rsid w:val="00960EA3"/>
    <w:rsid w:val="00965066"/>
    <w:rsid w:val="00965C07"/>
    <w:rsid w:val="009704C0"/>
    <w:rsid w:val="00970759"/>
    <w:rsid w:val="0097126C"/>
    <w:rsid w:val="009729E9"/>
    <w:rsid w:val="00975EE7"/>
    <w:rsid w:val="009772D8"/>
    <w:rsid w:val="00990C0D"/>
    <w:rsid w:val="009911A5"/>
    <w:rsid w:val="00992ADF"/>
    <w:rsid w:val="00992EE3"/>
    <w:rsid w:val="00994167"/>
    <w:rsid w:val="009A17C5"/>
    <w:rsid w:val="009A1D8A"/>
    <w:rsid w:val="009A336A"/>
    <w:rsid w:val="009A6169"/>
    <w:rsid w:val="009A7F44"/>
    <w:rsid w:val="009B274F"/>
    <w:rsid w:val="009B40F1"/>
    <w:rsid w:val="009B4A3A"/>
    <w:rsid w:val="009B4D92"/>
    <w:rsid w:val="009C41DC"/>
    <w:rsid w:val="009C52F0"/>
    <w:rsid w:val="009D1949"/>
    <w:rsid w:val="009D459D"/>
    <w:rsid w:val="009D78FF"/>
    <w:rsid w:val="009E1C14"/>
    <w:rsid w:val="009E235A"/>
    <w:rsid w:val="009E488C"/>
    <w:rsid w:val="009E714B"/>
    <w:rsid w:val="009E7D2B"/>
    <w:rsid w:val="009F1E18"/>
    <w:rsid w:val="009F3576"/>
    <w:rsid w:val="009F54C9"/>
    <w:rsid w:val="00A0090F"/>
    <w:rsid w:val="00A012DF"/>
    <w:rsid w:val="00A0441C"/>
    <w:rsid w:val="00A0679A"/>
    <w:rsid w:val="00A11D3E"/>
    <w:rsid w:val="00A13C2B"/>
    <w:rsid w:val="00A21088"/>
    <w:rsid w:val="00A24D1F"/>
    <w:rsid w:val="00A265D8"/>
    <w:rsid w:val="00A27D80"/>
    <w:rsid w:val="00A319FA"/>
    <w:rsid w:val="00A34087"/>
    <w:rsid w:val="00A5675D"/>
    <w:rsid w:val="00A6518B"/>
    <w:rsid w:val="00A71D31"/>
    <w:rsid w:val="00A81418"/>
    <w:rsid w:val="00A81D75"/>
    <w:rsid w:val="00A83036"/>
    <w:rsid w:val="00A96FAE"/>
    <w:rsid w:val="00AA165F"/>
    <w:rsid w:val="00AB12FC"/>
    <w:rsid w:val="00AB135B"/>
    <w:rsid w:val="00AB3F35"/>
    <w:rsid w:val="00AD1AC5"/>
    <w:rsid w:val="00AD6699"/>
    <w:rsid w:val="00AE35FF"/>
    <w:rsid w:val="00AF0142"/>
    <w:rsid w:val="00AF03BB"/>
    <w:rsid w:val="00AF08A8"/>
    <w:rsid w:val="00AF0D12"/>
    <w:rsid w:val="00AF7945"/>
    <w:rsid w:val="00B0317C"/>
    <w:rsid w:val="00B03D13"/>
    <w:rsid w:val="00B128AA"/>
    <w:rsid w:val="00B1527E"/>
    <w:rsid w:val="00B15AFB"/>
    <w:rsid w:val="00B2098E"/>
    <w:rsid w:val="00B27BA6"/>
    <w:rsid w:val="00B3011B"/>
    <w:rsid w:val="00B3269D"/>
    <w:rsid w:val="00B35A9D"/>
    <w:rsid w:val="00B36CD3"/>
    <w:rsid w:val="00B3707F"/>
    <w:rsid w:val="00B3792D"/>
    <w:rsid w:val="00B40780"/>
    <w:rsid w:val="00B40D91"/>
    <w:rsid w:val="00B438D7"/>
    <w:rsid w:val="00B4563D"/>
    <w:rsid w:val="00B5002F"/>
    <w:rsid w:val="00B5297F"/>
    <w:rsid w:val="00B612DA"/>
    <w:rsid w:val="00B64637"/>
    <w:rsid w:val="00B661BD"/>
    <w:rsid w:val="00B7452B"/>
    <w:rsid w:val="00B74A21"/>
    <w:rsid w:val="00B84A7D"/>
    <w:rsid w:val="00B921BE"/>
    <w:rsid w:val="00B9298B"/>
    <w:rsid w:val="00B94FD4"/>
    <w:rsid w:val="00B971F7"/>
    <w:rsid w:val="00BA0370"/>
    <w:rsid w:val="00BA3B91"/>
    <w:rsid w:val="00BB11E4"/>
    <w:rsid w:val="00BB4A2C"/>
    <w:rsid w:val="00BB7333"/>
    <w:rsid w:val="00BC0BF7"/>
    <w:rsid w:val="00BD0951"/>
    <w:rsid w:val="00BD1F0D"/>
    <w:rsid w:val="00BD2E8F"/>
    <w:rsid w:val="00BD5897"/>
    <w:rsid w:val="00BD6D30"/>
    <w:rsid w:val="00BE1FAE"/>
    <w:rsid w:val="00BE21DF"/>
    <w:rsid w:val="00BE391D"/>
    <w:rsid w:val="00BF0100"/>
    <w:rsid w:val="00BF03AE"/>
    <w:rsid w:val="00BF0A5C"/>
    <w:rsid w:val="00BF1AA0"/>
    <w:rsid w:val="00BF70F1"/>
    <w:rsid w:val="00C07CA8"/>
    <w:rsid w:val="00C14D9F"/>
    <w:rsid w:val="00C16FC0"/>
    <w:rsid w:val="00C17492"/>
    <w:rsid w:val="00C248D8"/>
    <w:rsid w:val="00C25BA4"/>
    <w:rsid w:val="00C3153B"/>
    <w:rsid w:val="00C35711"/>
    <w:rsid w:val="00C41461"/>
    <w:rsid w:val="00C538B3"/>
    <w:rsid w:val="00C55513"/>
    <w:rsid w:val="00C55C15"/>
    <w:rsid w:val="00C562D7"/>
    <w:rsid w:val="00C56EF3"/>
    <w:rsid w:val="00C639D0"/>
    <w:rsid w:val="00C66D31"/>
    <w:rsid w:val="00C72731"/>
    <w:rsid w:val="00C86869"/>
    <w:rsid w:val="00C924C4"/>
    <w:rsid w:val="00C94BB8"/>
    <w:rsid w:val="00CA464F"/>
    <w:rsid w:val="00CA57CC"/>
    <w:rsid w:val="00CA6A05"/>
    <w:rsid w:val="00CA6C7F"/>
    <w:rsid w:val="00CB1B40"/>
    <w:rsid w:val="00CB388A"/>
    <w:rsid w:val="00CB4954"/>
    <w:rsid w:val="00CB78F1"/>
    <w:rsid w:val="00CC08CD"/>
    <w:rsid w:val="00CC3FD5"/>
    <w:rsid w:val="00CC5470"/>
    <w:rsid w:val="00CC644E"/>
    <w:rsid w:val="00CE044A"/>
    <w:rsid w:val="00CE2BCE"/>
    <w:rsid w:val="00D06E0E"/>
    <w:rsid w:val="00D1006D"/>
    <w:rsid w:val="00D1018F"/>
    <w:rsid w:val="00D115C9"/>
    <w:rsid w:val="00D160EF"/>
    <w:rsid w:val="00D20194"/>
    <w:rsid w:val="00D41878"/>
    <w:rsid w:val="00D43A6C"/>
    <w:rsid w:val="00D46130"/>
    <w:rsid w:val="00D527F7"/>
    <w:rsid w:val="00D53F7B"/>
    <w:rsid w:val="00D606F1"/>
    <w:rsid w:val="00D64DEA"/>
    <w:rsid w:val="00D6674C"/>
    <w:rsid w:val="00D66E4A"/>
    <w:rsid w:val="00D67142"/>
    <w:rsid w:val="00D702E1"/>
    <w:rsid w:val="00D73801"/>
    <w:rsid w:val="00D749B5"/>
    <w:rsid w:val="00D7746F"/>
    <w:rsid w:val="00D77678"/>
    <w:rsid w:val="00D81EBC"/>
    <w:rsid w:val="00D823E6"/>
    <w:rsid w:val="00D830BC"/>
    <w:rsid w:val="00D85D13"/>
    <w:rsid w:val="00D86241"/>
    <w:rsid w:val="00D87661"/>
    <w:rsid w:val="00D909EA"/>
    <w:rsid w:val="00D97626"/>
    <w:rsid w:val="00DA39D4"/>
    <w:rsid w:val="00DA3FC5"/>
    <w:rsid w:val="00DA4210"/>
    <w:rsid w:val="00DA50DE"/>
    <w:rsid w:val="00DA6DE9"/>
    <w:rsid w:val="00DA7A2B"/>
    <w:rsid w:val="00DC0AF1"/>
    <w:rsid w:val="00DC46FF"/>
    <w:rsid w:val="00DD64B8"/>
    <w:rsid w:val="00DE36AA"/>
    <w:rsid w:val="00DE76F4"/>
    <w:rsid w:val="00DF1B26"/>
    <w:rsid w:val="00DF3F27"/>
    <w:rsid w:val="00E01555"/>
    <w:rsid w:val="00E13F81"/>
    <w:rsid w:val="00E170EC"/>
    <w:rsid w:val="00E17E95"/>
    <w:rsid w:val="00E21158"/>
    <w:rsid w:val="00E21325"/>
    <w:rsid w:val="00E24BD6"/>
    <w:rsid w:val="00E276D3"/>
    <w:rsid w:val="00E34DA9"/>
    <w:rsid w:val="00E40485"/>
    <w:rsid w:val="00E41003"/>
    <w:rsid w:val="00E52979"/>
    <w:rsid w:val="00E6376F"/>
    <w:rsid w:val="00E63F2A"/>
    <w:rsid w:val="00E6751C"/>
    <w:rsid w:val="00E81CEE"/>
    <w:rsid w:val="00E82570"/>
    <w:rsid w:val="00E8274D"/>
    <w:rsid w:val="00E8631B"/>
    <w:rsid w:val="00E90BCA"/>
    <w:rsid w:val="00E92110"/>
    <w:rsid w:val="00E929FA"/>
    <w:rsid w:val="00EB5FB5"/>
    <w:rsid w:val="00EC094F"/>
    <w:rsid w:val="00EC232E"/>
    <w:rsid w:val="00EC443E"/>
    <w:rsid w:val="00EC6BC6"/>
    <w:rsid w:val="00EC750C"/>
    <w:rsid w:val="00ED29AB"/>
    <w:rsid w:val="00EE0AF8"/>
    <w:rsid w:val="00EE3C15"/>
    <w:rsid w:val="00EE5442"/>
    <w:rsid w:val="00EE6D91"/>
    <w:rsid w:val="00EF0914"/>
    <w:rsid w:val="00EF67E3"/>
    <w:rsid w:val="00F00C01"/>
    <w:rsid w:val="00F01482"/>
    <w:rsid w:val="00F017B4"/>
    <w:rsid w:val="00F10C74"/>
    <w:rsid w:val="00F12AD2"/>
    <w:rsid w:val="00F16A64"/>
    <w:rsid w:val="00F405E7"/>
    <w:rsid w:val="00F433B9"/>
    <w:rsid w:val="00F5053F"/>
    <w:rsid w:val="00F51D06"/>
    <w:rsid w:val="00F62C15"/>
    <w:rsid w:val="00F63201"/>
    <w:rsid w:val="00F64BEB"/>
    <w:rsid w:val="00F65179"/>
    <w:rsid w:val="00F6599D"/>
    <w:rsid w:val="00F670C0"/>
    <w:rsid w:val="00F778DC"/>
    <w:rsid w:val="00F80FAB"/>
    <w:rsid w:val="00F81174"/>
    <w:rsid w:val="00F816D9"/>
    <w:rsid w:val="00F83B98"/>
    <w:rsid w:val="00F8421C"/>
    <w:rsid w:val="00F93B1B"/>
    <w:rsid w:val="00F93FCC"/>
    <w:rsid w:val="00F94EB2"/>
    <w:rsid w:val="00FA0429"/>
    <w:rsid w:val="00FA6EF1"/>
    <w:rsid w:val="00FB00D9"/>
    <w:rsid w:val="00FB0417"/>
    <w:rsid w:val="00FB14BF"/>
    <w:rsid w:val="00FB29D0"/>
    <w:rsid w:val="00FC0377"/>
    <w:rsid w:val="00FC589A"/>
    <w:rsid w:val="00FC6A6D"/>
    <w:rsid w:val="00FD2821"/>
    <w:rsid w:val="00FD3524"/>
    <w:rsid w:val="00FD45FB"/>
    <w:rsid w:val="00FD4B09"/>
    <w:rsid w:val="00FE22D8"/>
    <w:rsid w:val="00FE7C9F"/>
    <w:rsid w:val="00FF0360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82F84"/>
  <w15:chartTrackingRefBased/>
  <w15:docId w15:val="{1EC6784E-8487-E54E-8AB7-34EEDE91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32F90"/>
  </w:style>
  <w:style w:type="paragraph" w:styleId="ListParagraph">
    <w:name w:val="List Paragraph"/>
    <w:basedOn w:val="Normal"/>
    <w:uiPriority w:val="34"/>
    <w:qFormat/>
    <w:rsid w:val="009A33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0463089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2024-08-08T23:04:00Z</dcterms:created>
  <dcterms:modified xsi:type="dcterms:W3CDTF">2024-08-09T14:54:00Z</dcterms:modified>
</cp:coreProperties>
</file>